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CC5A30" w:rsidP="00CC5A30" w:rsidRDefault="001972BB" w14:paraId="4AB5BDE1" w14:textId="02720A82" w14:noSpellErr="1">
      <w:pPr>
        <w:pStyle w:val="Title"/>
      </w:pPr>
      <w:r w:rsidR="72036248">
        <w:rPr/>
        <w:t>Pacman: Space Edition</w:t>
      </w:r>
    </w:p>
    <w:p w:rsidRPr="00BB0EA9" w:rsidR="00BB0EA9" w:rsidP="72036248" w:rsidRDefault="001972BB" w14:paraId="39423E06" w14:textId="77777777" w14:noSpellErr="1">
      <w:pPr>
        <w:pStyle w:val="Heading1"/>
        <w:rPr>
          <w:lang w:val="en-NZ"/>
        </w:rPr>
      </w:pPr>
      <w:r w:rsidR="72036248">
        <w:rPr/>
        <w:t>Abstract</w:t>
      </w:r>
    </w:p>
    <w:p w:rsidRPr="003A2717" w:rsidR="009A0D42" w:rsidP="0244FB91" w:rsidRDefault="00BB0EA9" w14:paraId="4BD58669" w14:noSpellErr="1" w14:textId="43CB26A0">
      <w:pPr>
        <w:pStyle w:val="Normal"/>
        <w:rPr>
          <w:lang w:val="en-NZ"/>
        </w:rPr>
      </w:pPr>
      <w:r w:rsidRPr="0244FB91" w:rsidR="0244FB91">
        <w:rPr/>
        <w:t>The aim of the project is to develop a game like the 1980’s Pacman developed by Namco. For our project</w:t>
      </w:r>
      <w:r w:rsidRPr="0244FB91" w:rsidR="0244FB91">
        <w:rPr/>
        <w:t>,</w:t>
      </w:r>
      <w:r w:rsidRPr="0244FB91" w:rsidR="0244FB91">
        <w:rPr/>
        <w:t xml:space="preserve"> we are developing a space themed game based on Pacman called Pacman: Space Edition. This </w:t>
      </w:r>
      <w:r w:rsidRPr="0244FB91" w:rsidR="0244FB91">
        <w:rPr/>
        <w:t>technical report</w:t>
      </w:r>
      <w:r w:rsidRPr="0244FB91" w:rsidR="0244FB91">
        <w:rPr/>
        <w:t xml:space="preserve"> outlines our client’s requirements</w:t>
      </w:r>
      <w:r w:rsidRPr="0244FB91" w:rsidR="0244FB91">
        <w:rPr/>
        <w:t xml:space="preserve">, features, top-level view of our </w:t>
      </w:r>
      <w:r w:rsidRPr="0244FB91" w:rsidR="0244FB91">
        <w:rPr/>
        <w:t>game, significant issues we encountered, suitability of tools, object-oriented design</w:t>
      </w:r>
      <w:r w:rsidR="0244FB91">
        <w:rPr/>
        <w:t xml:space="preserve">, </w:t>
      </w:r>
      <w:r w:rsidRPr="0244FB91" w:rsidR="0244FB91">
        <w:rPr/>
        <w:t>software</w:t>
      </w:r>
      <w:r w:rsidRPr="0244FB91" w:rsidR="0244FB91">
        <w:rPr/>
        <w:t xml:space="preserve"> development methodology, and </w:t>
      </w:r>
      <w:r w:rsidRPr="0244FB91" w:rsidR="0244FB91">
        <w:rPr/>
        <w:t>future improvements</w:t>
      </w:r>
      <w:r w:rsidRPr="0244FB91" w:rsidR="0244FB91">
        <w:rPr/>
        <w:t xml:space="preserve"> of the game.</w:t>
      </w:r>
      <w:r w:rsidR="0244FB91">
        <w:rPr/>
        <w:t xml:space="preserve"> </w:t>
      </w:r>
      <w:commentRangeStart w:id="0"/>
      <w:r w:rsidRPr="0244FB91" w:rsidR="0244FB91">
        <w:rPr/>
        <w:t>A</w:t>
      </w:r>
      <w:r w:rsidRPr="0244FB91" w:rsidR="0244FB91">
        <w:rPr/>
        <w:t xml:space="preserve">ttached in the appendices </w:t>
      </w:r>
      <w:r w:rsidRPr="0244FB91" w:rsidR="0244FB91">
        <w:rPr/>
        <w:t xml:space="preserve">are diagrams and images that outline the software architecture, </w:t>
      </w:r>
      <w:commentRangeEnd w:id="0"/>
      <w:r>
        <w:rPr>
          <w:rStyle w:val="CommentReference"/>
        </w:rPr>
        <w:commentReference w:id="0"/>
      </w:r>
      <w:r w:rsidRPr="0244FB91" w:rsidR="0244FB91">
        <w:rPr/>
        <w:t>folder structure, and images of the game</w:t>
      </w:r>
      <w:r w:rsidR="0244FB91">
        <w:rPr/>
        <w:t>.</w:t>
      </w:r>
    </w:p>
    <w:p w:rsidR="001972BB" w:rsidP="72036248" w:rsidRDefault="001972BB" w14:paraId="3D524B7D" w14:textId="793E5CAF" w14:noSpellErr="1">
      <w:pPr>
        <w:pStyle w:val="Heading1"/>
        <w:rPr>
          <w:lang w:val="en-NZ"/>
        </w:rPr>
      </w:pPr>
      <w:r w:rsidRPr="72036248" w:rsidR="72036248">
        <w:rPr>
          <w:lang w:val="en-NZ"/>
        </w:rPr>
        <w:t>Meeting Requirements</w:t>
      </w:r>
    </w:p>
    <w:p w:rsidR="007D7357" w:rsidP="72036248" w:rsidRDefault="001972BB" w14:paraId="7EEFD0C1" w14:textId="793E5CAF" w14:noSpellErr="1">
      <w:pPr>
        <w:rPr>
          <w:lang w:val="en-NZ"/>
        </w:rPr>
      </w:pPr>
      <w:r w:rsidRPr="72036248" w:rsidR="72036248">
        <w:rPr>
          <w:lang w:val="en-NZ"/>
        </w:rPr>
        <w:t xml:space="preserve">Determining a project’s success is dependent on achieving client satisfaction. The client is key in defining and achieving project success. We must gather the client’s requirements and meet their requirements to achieve client satisfaction. The client had 11 minimum requirements, these requirements didn’t define the scope of the project. This allowed us creative freedom to create a unique game for our client. </w:t>
      </w:r>
    </w:p>
    <w:p w:rsidRPr="00BB79DD" w:rsidR="00BB79DD" w:rsidP="72036248" w:rsidRDefault="42D3C21B" w14:paraId="3D0AA4E8" w14:textId="2B4D685D" w14:noSpellErr="1">
      <w:pPr>
        <w:rPr>
          <w:lang w:val="en-NZ"/>
        </w:rPr>
      </w:pPr>
      <w:r w:rsidRPr="72036248" w:rsidR="72036248">
        <w:rPr>
          <w:lang w:val="en-NZ"/>
        </w:rPr>
        <w:t>Our game has met the minimum requirements, as we have a GUI menu that allows the</w:t>
      </w:r>
      <w:r w:rsidRPr="72036248" w:rsidR="72036248">
        <w:rPr>
          <w:lang w:val="en-NZ"/>
        </w:rPr>
        <w:t xml:space="preserve"> player to select a game mode. W</w:t>
      </w:r>
      <w:r w:rsidRPr="72036248" w:rsidR="72036248">
        <w:rPr>
          <w:lang w:val="en-NZ"/>
        </w:rPr>
        <w:t>e have implemented a countdown timer</w:t>
      </w:r>
      <w:r w:rsidRPr="72036248" w:rsidR="72036248">
        <w:rPr>
          <w:lang w:val="en-NZ"/>
        </w:rPr>
        <w:t>,</w:t>
      </w:r>
      <w:r w:rsidRPr="72036248" w:rsidR="72036248">
        <w:rPr>
          <w:lang w:val="en-NZ"/>
        </w:rPr>
        <w:t xml:space="preserve"> where the characters </w:t>
      </w:r>
      <w:r w:rsidRPr="72036248" w:rsidR="72036248">
        <w:rPr>
          <w:lang w:val="en-NZ"/>
        </w:rPr>
        <w:t xml:space="preserve">only </w:t>
      </w:r>
      <w:r w:rsidRPr="72036248" w:rsidR="72036248">
        <w:rPr>
          <w:lang w:val="en-NZ"/>
        </w:rPr>
        <w:t>mov</w:t>
      </w:r>
      <w:r w:rsidRPr="72036248" w:rsidR="72036248">
        <w:rPr>
          <w:lang w:val="en-NZ"/>
        </w:rPr>
        <w:t>e once the countdown finishes. T</w:t>
      </w:r>
      <w:r w:rsidRPr="72036248" w:rsidR="72036248">
        <w:rPr>
          <w:lang w:val="en-NZ"/>
        </w:rPr>
        <w:t xml:space="preserve">he window size for the menu is 1024x768, while </w:t>
      </w:r>
      <w:r w:rsidRPr="72036248" w:rsidR="72036248">
        <w:rPr>
          <w:lang w:val="en-NZ"/>
        </w:rPr>
        <w:t>the in-</w:t>
      </w:r>
      <w:r w:rsidRPr="72036248" w:rsidR="72036248">
        <w:rPr>
          <w:lang w:val="en-NZ"/>
        </w:rPr>
        <w:t xml:space="preserve">game </w:t>
      </w:r>
      <w:r w:rsidRPr="72036248" w:rsidR="72036248">
        <w:rPr>
          <w:lang w:val="en-NZ"/>
        </w:rPr>
        <w:t>window size is 1440x900. O</w:t>
      </w:r>
      <w:r w:rsidRPr="72036248" w:rsidR="72036248">
        <w:rPr>
          <w:lang w:val="en-NZ"/>
        </w:rPr>
        <w:t xml:space="preserve">ur protagonist consumes pellets and cannot go through </w:t>
      </w:r>
      <w:commentRangeStart w:id="1"/>
      <w:r w:rsidRPr="72036248" w:rsidR="72036248">
        <w:rPr>
          <w:lang w:val="en-NZ"/>
        </w:rPr>
        <w:t>walls</w:t>
      </w:r>
      <w:commentRangeEnd w:id="1"/>
      <w:r>
        <w:rPr>
          <w:rStyle w:val="CommentReference"/>
        </w:rPr>
        <w:commentReference w:id="1"/>
      </w:r>
      <w:r w:rsidRPr="72036248" w:rsidR="72036248">
        <w:rPr>
          <w:lang w:val="en-NZ"/>
        </w:rPr>
        <w:t>, the protagonist can also wrap around the map. The protagonist loses lives when it collides with an alien, which causes the characters to reset position. Once the protagonist collects all the pellets the game moves to the next level. The max time limit for our game is two min</w:t>
      </w:r>
      <w:r w:rsidRPr="72036248" w:rsidR="72036248">
        <w:rPr>
          <w:lang w:val="en-NZ"/>
        </w:rPr>
        <w:t>utes</w:t>
      </w:r>
      <w:r w:rsidRPr="72036248" w:rsidR="72036248">
        <w:rPr>
          <w:lang w:val="en-NZ"/>
        </w:rPr>
        <w:t xml:space="preserve">. To pause/resume you and exit you can press ‘p’ and ‘esc’ respectively. We have also implemented sound effects on actions and </w:t>
      </w:r>
      <w:r w:rsidRPr="72036248" w:rsidR="72036248">
        <w:rPr>
          <w:lang w:val="en-NZ"/>
        </w:rPr>
        <w:t>collisions.</w:t>
      </w:r>
      <w:r w:rsidRPr="72036248" w:rsidR="72036248">
        <w:rPr>
          <w:lang w:val="en-NZ"/>
        </w:rPr>
        <w:t xml:space="preserve"> </w:t>
      </w:r>
      <w:r w:rsidRPr="72036248" w:rsidR="72036248">
        <w:rPr>
          <w:lang w:val="en-NZ"/>
        </w:rPr>
        <w:t>However, to</w:t>
      </w:r>
      <w:r w:rsidRPr="72036248" w:rsidR="72036248">
        <w:rPr>
          <w:lang w:val="en-NZ"/>
        </w:rPr>
        <w:t xml:space="preserve"> make our game unique</w:t>
      </w:r>
      <w:r w:rsidRPr="72036248" w:rsidR="72036248">
        <w:rPr>
          <w:lang w:val="en-NZ"/>
        </w:rPr>
        <w:t xml:space="preserve"> we have also implemented </w:t>
      </w:r>
      <w:r w:rsidRPr="72036248" w:rsidR="72036248">
        <w:rPr>
          <w:lang w:val="en-NZ"/>
        </w:rPr>
        <w:t xml:space="preserve">a few </w:t>
      </w:r>
      <w:r w:rsidRPr="72036248" w:rsidR="72036248">
        <w:rPr>
          <w:lang w:val="en-NZ"/>
        </w:rPr>
        <w:t>extra features.</w:t>
      </w:r>
    </w:p>
    <w:p w:rsidRPr="001B4084" w:rsidR="001B4084" w:rsidP="72036248" w:rsidRDefault="005C1468" w14:paraId="35F5D3A7" w14:textId="276E2550" w14:noSpellErr="1">
      <w:pPr>
        <w:pStyle w:val="Heading1"/>
        <w:rPr>
          <w:lang w:val="en-NZ"/>
        </w:rPr>
      </w:pPr>
      <w:r w:rsidRPr="72036248" w:rsidR="72036248">
        <w:rPr>
          <w:lang w:val="en-NZ"/>
        </w:rPr>
        <w:t>Features</w:t>
      </w:r>
    </w:p>
    <w:p w:rsidR="00CB6159" w:rsidP="07C908BD" w:rsidRDefault="50ACE4B5" w14:paraId="28990497" w14:textId="3E74BFA4" w14:noSpellErr="1">
      <w:r w:rsidR="72036248">
        <w:rPr/>
        <w:t xml:space="preserve">Refer to </w:t>
      </w:r>
      <w:r w:rsidRPr="72036248" w:rsidR="72036248">
        <w:rPr>
          <w:b w:val="1"/>
          <w:bCs w:val="1"/>
        </w:rPr>
        <w:t>Appendix D</w:t>
      </w:r>
      <w:r w:rsidR="72036248">
        <w:rPr/>
        <w:t xml:space="preserve"> for </w:t>
      </w:r>
      <w:r w:rsidR="72036248">
        <w:rPr/>
        <w:t>screenshots of the game</w:t>
      </w:r>
      <w:r w:rsidR="72036248">
        <w:rPr/>
        <w:t>.</w:t>
      </w:r>
    </w:p>
    <w:p w:rsidRPr="00CB6159" w:rsidR="07C908BD" w:rsidP="07C908BD" w:rsidRDefault="4A7FC686" w14:paraId="48818ADA" w14:textId="35EB8D50" w14:noSpellErr="1">
      <w:r w:rsidRPr="72036248" w:rsidR="72036248">
        <w:rPr>
          <w:b w:val="1"/>
          <w:bCs w:val="1"/>
        </w:rPr>
        <w:t>GUI and Control</w:t>
      </w:r>
      <w:r>
        <w:br/>
      </w:r>
      <w:r w:rsidR="72036248">
        <w:rPr/>
        <w:t xml:space="preserve">Our game is designed to be </w:t>
      </w:r>
      <w:r w:rsidR="72036248">
        <w:rPr/>
        <w:t xml:space="preserve">easy to control </w:t>
      </w:r>
      <w:r w:rsidR="72036248">
        <w:rPr/>
        <w:t xml:space="preserve">and </w:t>
      </w:r>
      <w:r w:rsidR="72036248">
        <w:rPr/>
        <w:t xml:space="preserve">understand for </w:t>
      </w:r>
      <w:r w:rsidR="72036248">
        <w:rPr/>
        <w:t>the</w:t>
      </w:r>
      <w:r w:rsidR="72036248">
        <w:rPr/>
        <w:t xml:space="preserve"> user</w:t>
      </w:r>
      <w:r w:rsidR="72036248">
        <w:rPr/>
        <w:t>.</w:t>
      </w:r>
      <w:r w:rsidR="72036248">
        <w:rPr/>
        <w:t xml:space="preserve"> </w:t>
      </w:r>
      <w:r>
        <w:br/>
      </w:r>
      <w:r w:rsidR="72036248">
        <w:rPr/>
        <w:t xml:space="preserve">The visual representation of the components of the </w:t>
      </w:r>
      <w:r w:rsidR="72036248">
        <w:rPr/>
        <w:t>screen help emphasis which option is current available</w:t>
      </w:r>
      <w:r w:rsidR="72036248">
        <w:rPr/>
        <w:t>. In our main menu, we use a dark background that contrasts with our</w:t>
      </w:r>
      <w:r w:rsidR="72036248">
        <w:rPr/>
        <w:t xml:space="preserve"> buttons to make them clear. </w:t>
      </w:r>
      <w:r w:rsidR="72036248">
        <w:rPr/>
        <w:t xml:space="preserve">The currently selected button will be highlighted with a yellow glow to </w:t>
      </w:r>
      <w:r w:rsidR="72036248">
        <w:rPr/>
        <w:t>clearly show where the user</w:t>
      </w:r>
      <w:r w:rsidR="72036248">
        <w:rPr/>
        <w:t xml:space="preserve"> is </w:t>
      </w:r>
      <w:r w:rsidR="72036248">
        <w:rPr/>
        <w:t xml:space="preserve">doing. </w:t>
      </w:r>
      <w:r w:rsidR="72036248">
        <w:rPr/>
        <w:t xml:space="preserve">Sound is used as feedback to the user to they can </w:t>
      </w:r>
      <w:r w:rsidR="72036248">
        <w:rPr/>
        <w:t>au</w:t>
      </w:r>
      <w:r w:rsidR="72036248">
        <w:rPr/>
        <w:t>rally hear when they change options or press a button.</w:t>
      </w:r>
      <w:r w:rsidR="72036248">
        <w:rPr/>
        <w:t xml:space="preserve"> </w:t>
      </w:r>
      <w:r w:rsidR="72036248">
        <w:rPr/>
        <w:t xml:space="preserve">The game modes such as multiplayer also show which </w:t>
      </w:r>
      <w:r w:rsidR="72036248">
        <w:rPr/>
        <w:t>controls ar</w:t>
      </w:r>
      <w:r w:rsidR="72036248">
        <w:rPr/>
        <w:t xml:space="preserve">e </w:t>
      </w:r>
      <w:r w:rsidR="72036248">
        <w:rPr/>
        <w:t xml:space="preserve">associated with each character </w:t>
      </w:r>
      <w:r w:rsidR="72036248">
        <w:rPr/>
        <w:t>whilst blurring the previous menu</w:t>
      </w:r>
      <w:r w:rsidR="72036248">
        <w:rPr/>
        <w:t xml:space="preserve"> to minimise ambiguity</w:t>
      </w:r>
      <w:r w:rsidR="72036248">
        <w:rPr/>
        <w:t xml:space="preserve"> for the players. In game, any not being focused on will be blurred as</w:t>
      </w:r>
      <w:r w:rsidR="72036248">
        <w:rPr/>
        <w:t xml:space="preserve"> well. </w:t>
      </w:r>
      <w:r w:rsidR="72036248">
        <w:rPr/>
        <w:t xml:space="preserve">When pausing, exit, and in idle state before the game </w:t>
      </w:r>
      <w:r w:rsidR="72036248">
        <w:rPr/>
        <w:t xml:space="preserve">starts, the level display will be blurred out whilst </w:t>
      </w:r>
      <w:r w:rsidR="72036248">
        <w:rPr/>
        <w:t xml:space="preserve">a yellow glow around the buttons of interest accompanied by </w:t>
      </w:r>
      <w:r w:rsidR="72036248">
        <w:rPr/>
        <w:t>sound will give feedback to the player controlling these interfaces.</w:t>
      </w:r>
    </w:p>
    <w:p w:rsidR="72036248" w:rsidP="72036248" w:rsidRDefault="72036248" w14:noSpellErr="1" w14:paraId="6EFD05DA" w14:textId="2CD4858F">
      <w:pPr>
        <w:pStyle w:val="Normal"/>
        <w:rPr>
          <w:lang w:val="en-NZ"/>
        </w:rPr>
      </w:pPr>
      <w:r w:rsidRPr="72036248" w:rsidR="72036248">
        <w:rPr>
          <w:b w:val="1"/>
          <w:bCs w:val="1"/>
          <w:lang w:val="en-NZ"/>
        </w:rPr>
        <w:t>AI</w:t>
      </w:r>
      <w:r>
        <w:br/>
      </w:r>
      <w:r w:rsidRPr="72036248" w:rsidR="72036248">
        <w:rPr>
          <w:noProof w:val="0"/>
          <w:lang w:val="en-GB"/>
        </w:rPr>
        <w:t>The AI used for our aliens to track spaceman are made using the A</w:t>
      </w:r>
      <w:r w:rsidRPr="72036248" w:rsidR="72036248">
        <w:rPr>
          <w:noProof w:val="0"/>
          <w:lang w:val="en-GB"/>
        </w:rPr>
        <w:t>* alg</w:t>
      </w:r>
      <w:r w:rsidRPr="72036248" w:rsidR="72036248">
        <w:rPr>
          <w:noProof w:val="0"/>
          <w:lang w:val="en-GB"/>
        </w:rPr>
        <w:t>orithm. A</w:t>
      </w:r>
      <w:r w:rsidRPr="72036248" w:rsidR="72036248">
        <w:rPr>
          <w:noProof w:val="0"/>
          <w:lang w:val="en-GB"/>
        </w:rPr>
        <w:t>*</w:t>
      </w:r>
      <w:r w:rsidRPr="72036248" w:rsidR="72036248">
        <w:rPr>
          <w:noProof w:val="0"/>
          <w:lang w:val="en-GB"/>
        </w:rPr>
        <w:t xml:space="preserve"> algorithm is similar to </w:t>
      </w:r>
      <w:r w:rsidRPr="72036248" w:rsidR="72036248">
        <w:rPr>
          <w:noProof w:val="0"/>
          <w:lang w:val="en-GB"/>
        </w:rPr>
        <w:t>Dijkstra</w:t>
      </w:r>
      <w:r w:rsidRPr="72036248" w:rsidR="72036248">
        <w:rPr>
          <w:noProof w:val="0"/>
          <w:lang w:val="en-GB"/>
        </w:rPr>
        <w:t xml:space="preserve"> where the shortest path is determined through calculating path distances between nodes. We can use this algorithm to calculate the optimal path to wherever the spaceman is headed and move the aliens along that path. Each alien has its own personality. The red alien will target 4 tiles ahead of where Pacman is head whilst the pink ghost target 8 spaces. The blue ghost will target Pacman until it gets within 8 tiles of him. The yellow will just target </w:t>
      </w:r>
      <w:r w:rsidRPr="72036248" w:rsidR="72036248">
        <w:rPr>
          <w:noProof w:val="0"/>
          <w:lang w:val="en-GB"/>
        </w:rPr>
        <w:t>Pac-</w:t>
      </w:r>
      <w:r w:rsidRPr="72036248" w:rsidR="72036248">
        <w:rPr>
          <w:noProof w:val="0"/>
          <w:lang w:val="en-GB"/>
        </w:rPr>
        <w:t>man</w:t>
      </w:r>
      <w:r w:rsidRPr="72036248" w:rsidR="72036248">
        <w:rPr>
          <w:noProof w:val="0"/>
          <w:lang w:val="en-GB"/>
        </w:rPr>
        <w:t>'</w:t>
      </w:r>
      <w:r w:rsidRPr="72036248" w:rsidR="72036248">
        <w:rPr>
          <w:noProof w:val="0"/>
          <w:lang w:val="en-GB"/>
        </w:rPr>
        <w:t>s</w:t>
      </w:r>
      <w:r w:rsidRPr="72036248" w:rsidR="72036248">
        <w:rPr>
          <w:noProof w:val="0"/>
          <w:lang w:val="en-GB"/>
        </w:rPr>
        <w:t xml:space="preserve"> current location.</w:t>
      </w:r>
      <w:r w:rsidRPr="72036248" w:rsidR="72036248">
        <w:rPr>
          <w:noProof w:val="0"/>
          <w:lang w:val="en-GB"/>
        </w:rPr>
        <w:t xml:space="preserve"> This keeps the game difficult enough </w:t>
      </w:r>
    </w:p>
    <w:p w:rsidRPr="00722419" w:rsidR="005C1468" w:rsidP="72036248" w:rsidRDefault="310AABC2" w14:paraId="530C5FC6" w14:textId="1851C3E3" w14:noSpellErr="1">
      <w:pPr>
        <w:rPr>
          <w:lang w:val="en-NZ"/>
        </w:rPr>
      </w:pPr>
      <w:r w:rsidRPr="72036248" w:rsidR="72036248">
        <w:rPr>
          <w:b w:val="1"/>
          <w:bCs w:val="1"/>
          <w:lang w:val="en-NZ"/>
        </w:rPr>
        <w:t>Powerups</w:t>
      </w:r>
      <w:r>
        <w:br/>
      </w:r>
      <w:r w:rsidR="72036248">
        <w:rPr/>
        <w:t xml:space="preserve">Powers are a way to increase or decrease the </w:t>
      </w:r>
      <w:r w:rsidR="72036248">
        <w:rPr/>
        <w:t xml:space="preserve">difficulty of the game by creating interesting new play styles due to the </w:t>
      </w:r>
      <w:r w:rsidR="72036248">
        <w:rPr/>
        <w:t>range of options available to them.</w:t>
      </w:r>
      <w:r w:rsidR="72036248">
        <w:rPr/>
        <w:t xml:space="preserve"> The current powerup line up in this patch include </w:t>
      </w:r>
      <w:r w:rsidR="72036248">
        <w:rPr/>
        <w:t>invincibility</w:t>
      </w:r>
      <w:r w:rsidR="72036248">
        <w:rPr/>
        <w:t xml:space="preserve"> star, life-up, cherr</w:t>
      </w:r>
      <w:r w:rsidR="72036248">
        <w:rPr/>
        <w:t>y</w:t>
      </w:r>
      <w:r w:rsidR="72036248">
        <w:rPr/>
        <w:t xml:space="preserve">, </w:t>
      </w:r>
      <w:r w:rsidR="72036248">
        <w:rPr/>
        <w:t xml:space="preserve">energy </w:t>
      </w:r>
      <w:r w:rsidR="72036248">
        <w:rPr/>
        <w:t>shield and mystical stopwatch.</w:t>
      </w:r>
      <w:r w:rsidR="72036248">
        <w:rPr/>
        <w:t xml:space="preserve"> </w:t>
      </w:r>
    </w:p>
    <w:p w:rsidRPr="00722419" w:rsidR="005C1468" w:rsidP="72036248" w:rsidRDefault="395EE793" w14:paraId="3BCA668E" w14:textId="63322CB9" w14:noSpellErr="1">
      <w:pPr>
        <w:rPr>
          <w:lang w:val="en-NZ"/>
        </w:rPr>
      </w:pPr>
      <w:r w:rsidR="72036248">
        <w:rPr/>
        <w:t>The invincibility</w:t>
      </w:r>
      <w:r w:rsidR="72036248">
        <w:rPr/>
        <w:t xml:space="preserve"> star and cherry make their re-</w:t>
      </w:r>
      <w:r w:rsidR="72036248">
        <w:rPr/>
        <w:t xml:space="preserve">appearance in this edition of the game. </w:t>
      </w:r>
      <w:r w:rsidR="72036248">
        <w:rPr/>
        <w:t>The invincibility</w:t>
      </w:r>
      <w:r w:rsidR="72036248">
        <w:rPr/>
        <w:t xml:space="preserve"> star is the re-skinned version of the 'magic pellet' </w:t>
      </w:r>
      <w:r w:rsidR="72036248">
        <w:rPr/>
        <w:t>from</w:t>
      </w:r>
      <w:r w:rsidR="72036248">
        <w:rPr/>
        <w:t xml:space="preserve"> </w:t>
      </w:r>
      <w:r w:rsidR="72036248">
        <w:rPr/>
        <w:t xml:space="preserve">the original </w:t>
      </w:r>
      <w:r w:rsidR="72036248">
        <w:rPr/>
        <w:t>Pac</w:t>
      </w:r>
      <w:r w:rsidR="72036248">
        <w:rPr/>
        <w:t xml:space="preserve">-man series </w:t>
      </w:r>
      <w:r w:rsidR="72036248">
        <w:rPr/>
        <w:t xml:space="preserve">where consuming it will allow the player to momentarily </w:t>
      </w:r>
      <w:r w:rsidR="72036248">
        <w:rPr/>
        <w:t>scare</w:t>
      </w:r>
      <w:r w:rsidR="72036248">
        <w:rPr/>
        <w:t xml:space="preserve"> and overpower the aliens.</w:t>
      </w:r>
      <w:r w:rsidR="72036248">
        <w:rPr/>
        <w:t xml:space="preserve"> </w:t>
      </w:r>
      <w:r w:rsidR="72036248">
        <w:rPr/>
        <w:t>This gives the player a chance to recover when cornered.</w:t>
      </w:r>
    </w:p>
    <w:p w:rsidRPr="00722419" w:rsidR="005C1468" w:rsidP="72036248" w:rsidRDefault="7EC92ACF" w14:paraId="6403985B" w14:textId="4AD729FE" w14:noSpellErr="1">
      <w:pPr>
        <w:rPr>
          <w:lang w:val="en-NZ"/>
        </w:rPr>
      </w:pPr>
      <w:r w:rsidR="72036248">
        <w:rPr/>
        <w:t>The cherry serves as a bonus for the players allowing them to gain a large sum of points</w:t>
      </w:r>
      <w:r w:rsidR="72036248">
        <w:rPr/>
        <w:t xml:space="preserve"> by collecting them from dangerous locations.</w:t>
      </w:r>
      <w:r w:rsidR="72036248">
        <w:rPr/>
        <w:t xml:space="preserve"> </w:t>
      </w:r>
      <w:r w:rsidR="72036248">
        <w:rPr/>
        <w:t>The cherry promotes a riskier play style in order to gain more points which will make it</w:t>
      </w:r>
      <w:r w:rsidR="72036248">
        <w:rPr/>
        <w:t xml:space="preserve"> more fun and competitive for the players trying to reach the leader boards.</w:t>
      </w:r>
    </w:p>
    <w:p w:rsidRPr="00722419" w:rsidR="005C1468" w:rsidP="72036248" w:rsidRDefault="064EE3F3" w14:paraId="093B454D" w14:textId="75196E52" w14:noSpellErr="1">
      <w:pPr>
        <w:rPr>
          <w:lang w:val="en-NZ"/>
        </w:rPr>
      </w:pPr>
      <w:r w:rsidR="72036248">
        <w:rPr/>
        <w:t xml:space="preserve">The life-up powerup gives the </w:t>
      </w:r>
      <w:r w:rsidR="72036248">
        <w:rPr/>
        <w:t>player another life as the name suggests.</w:t>
      </w:r>
      <w:r w:rsidR="72036248">
        <w:rPr/>
        <w:t xml:space="preserve"> The purpose of this powerup is to also promote a riskier playstyle as players have more lives to spare, they can </w:t>
      </w:r>
      <w:r w:rsidR="72036248">
        <w:rPr/>
        <w:t>incorporate</w:t>
      </w:r>
      <w:r w:rsidR="72036248">
        <w:rPr/>
        <w:t xml:space="preserve"> tactics such as dying at the </w:t>
      </w:r>
      <w:r w:rsidR="72036248">
        <w:rPr/>
        <w:t>other side of the map</w:t>
      </w:r>
      <w:r w:rsidR="72036248">
        <w:rPr/>
        <w:t xml:space="preserve"> so they can respawn on </w:t>
      </w:r>
      <w:r w:rsidR="72036248">
        <w:rPr/>
        <w:t>the unvisited side to save time.</w:t>
      </w:r>
    </w:p>
    <w:p w:rsidRPr="00722419" w:rsidR="005C1468" w:rsidP="72036248" w:rsidRDefault="4D4CFABB" w14:paraId="3D5E4EC2" w14:textId="68F1CEB2" w14:noSpellErr="1">
      <w:pPr>
        <w:rPr>
          <w:lang w:val="en-NZ"/>
        </w:rPr>
      </w:pPr>
      <w:r w:rsidR="72036248">
        <w:rPr/>
        <w:t xml:space="preserve">The shield acts similar to the </w:t>
      </w:r>
      <w:r w:rsidR="72036248">
        <w:rPr/>
        <w:t>invincibility</w:t>
      </w:r>
      <w:r w:rsidR="72036248">
        <w:rPr/>
        <w:t xml:space="preserve"> star where it will allow the player to </w:t>
      </w:r>
      <w:r w:rsidR="72036248">
        <w:rPr/>
        <w:t>overpower an enemy</w:t>
      </w:r>
      <w:r w:rsidR="72036248">
        <w:rPr/>
        <w:t xml:space="preserve"> while it is active </w:t>
      </w:r>
      <w:r w:rsidR="72036248">
        <w:rPr/>
        <w:t>but it</w:t>
      </w:r>
      <w:r w:rsidR="72036248">
        <w:rPr/>
        <w:t xml:space="preserve"> only works once per pickup</w:t>
      </w:r>
      <w:r w:rsidR="72036248">
        <w:rPr/>
        <w:t>.</w:t>
      </w:r>
      <w:r w:rsidR="72036248">
        <w:rPr/>
        <w:t xml:space="preserve"> The energy shield can also overcharge when </w:t>
      </w:r>
      <w:r w:rsidR="72036248">
        <w:rPr/>
        <w:t>you pick up another shield whilst active causing both pickups to disable.</w:t>
      </w:r>
      <w:r w:rsidR="72036248">
        <w:rPr/>
        <w:t xml:space="preserve"> </w:t>
      </w:r>
      <w:r w:rsidR="72036248">
        <w:rPr/>
        <w:t xml:space="preserve">This powerup was intended to make the game less difficult since some of the new maps are </w:t>
      </w:r>
      <w:r w:rsidR="72036248">
        <w:rPr/>
        <w:t>unforgiving</w:t>
      </w:r>
      <w:r w:rsidR="72036248">
        <w:rPr/>
        <w:t xml:space="preserve"> in certain </w:t>
      </w:r>
      <w:r w:rsidR="72036248">
        <w:rPr/>
        <w:t xml:space="preserve">area. However, the overcharge mechanic prevents players from stocking up shields </w:t>
      </w:r>
      <w:r w:rsidR="72036248">
        <w:rPr/>
        <w:t>and pushes them to break the shield in order to maximise</w:t>
      </w:r>
      <w:r w:rsidR="72036248">
        <w:rPr/>
        <w:t xml:space="preserve"> </w:t>
      </w:r>
      <w:r w:rsidR="72036248">
        <w:rPr/>
        <w:t>the usefulness of other shields in the vicinity.</w:t>
      </w:r>
    </w:p>
    <w:p w:rsidR="006E0AC3" w:rsidP="07C908BD" w:rsidRDefault="2ED8839C" w14:paraId="5A7343D9" w14:textId="68F1CEB2" w14:noSpellErr="1">
      <w:r w:rsidR="72036248">
        <w:rPr/>
        <w:t xml:space="preserve">The </w:t>
      </w:r>
      <w:r w:rsidR="72036248">
        <w:rPr/>
        <w:t xml:space="preserve">mystical stopwatch is </w:t>
      </w:r>
      <w:r w:rsidR="72036248">
        <w:rPr/>
        <w:t>one of the more powerful powerups when used correctly</w:t>
      </w:r>
      <w:r w:rsidR="72036248">
        <w:rPr/>
        <w:t xml:space="preserve">. It </w:t>
      </w:r>
      <w:r w:rsidR="72036248">
        <w:rPr/>
        <w:t>stuns</w:t>
      </w:r>
      <w:r w:rsidR="72036248">
        <w:rPr/>
        <w:t xml:space="preserve"> the </w:t>
      </w:r>
      <w:r w:rsidR="72036248">
        <w:rPr/>
        <w:t xml:space="preserve">aliens for a few seconds allowing the player to </w:t>
      </w:r>
      <w:r w:rsidR="72036248">
        <w:rPr/>
        <w:t>escape and reposition</w:t>
      </w:r>
      <w:r w:rsidR="72036248">
        <w:rPr/>
        <w:t xml:space="preserve"> but any powerups effecting the ghosts </w:t>
      </w:r>
      <w:r w:rsidR="72036248">
        <w:rPr/>
        <w:t xml:space="preserve">(star and shield) </w:t>
      </w:r>
      <w:r w:rsidR="72036248">
        <w:rPr/>
        <w:t xml:space="preserve">will break them </w:t>
      </w:r>
      <w:r w:rsidR="72036248">
        <w:rPr/>
        <w:t>from this stun. There</w:t>
      </w:r>
      <w:r w:rsidR="72036248">
        <w:rPr/>
        <w:t xml:space="preserve"> are a few interesting tactics </w:t>
      </w:r>
      <w:r w:rsidR="72036248">
        <w:rPr/>
        <w:t>we've seen from players testing our game. One example was a player herding the aliens together then freezing them so the</w:t>
      </w:r>
      <w:r w:rsidR="72036248">
        <w:rPr/>
        <w:t xml:space="preserve"> AI would not be spread out for a while. </w:t>
      </w:r>
      <w:r w:rsidR="72036248">
        <w:rPr/>
        <w:t>Unfortunately, our AI is smart enough to diverge when this tactic is used.</w:t>
      </w:r>
      <w:r w:rsidR="72036248">
        <w:rPr/>
        <w:t xml:space="preserve"> </w:t>
      </w:r>
    </w:p>
    <w:p w:rsidR="07C908BD" w:rsidP="72036248" w:rsidRDefault="006E0AC3" w14:paraId="4D826ADC" w14:textId="4BE6016A" w14:noSpellErr="1">
      <w:pPr>
        <w:rPr>
          <w:b w:val="1"/>
          <w:bCs w:val="1"/>
          <w:lang w:val="en-NZ"/>
        </w:rPr>
      </w:pPr>
      <w:r w:rsidRPr="72036248" w:rsidR="72036248">
        <w:rPr>
          <w:b w:val="1"/>
          <w:bCs w:val="1"/>
          <w:lang w:val="en-NZ"/>
        </w:rPr>
        <w:t>Story mode</w:t>
      </w:r>
      <w:r>
        <w:br/>
      </w:r>
      <w:r w:rsidRPr="72036248" w:rsidR="72036248">
        <w:rPr>
          <w:lang w:val="en-NZ"/>
        </w:rPr>
        <w:t xml:space="preserve">Our story features interesting characters and interactions that you can immerse yourself with when playing this game. The completion of each level in story mode plays out a scenario for the player to put </w:t>
      </w:r>
      <w:r w:rsidRPr="72036248" w:rsidR="72036248">
        <w:rPr>
          <w:lang w:val="en-NZ"/>
        </w:rPr>
        <w:t xml:space="preserve">some perspective behind theme of the game. </w:t>
      </w:r>
      <w:r w:rsidRPr="72036248" w:rsidR="72036248">
        <w:rPr>
          <w:lang w:val="en-NZ"/>
        </w:rPr>
        <w:t>It gives backstory of why the player is collecting 'NRG' in the game whilst</w:t>
      </w:r>
      <w:r w:rsidRPr="72036248" w:rsidR="72036248">
        <w:rPr>
          <w:lang w:val="en-NZ"/>
        </w:rPr>
        <w:t xml:space="preserve"> </w:t>
      </w:r>
      <w:r w:rsidRPr="72036248" w:rsidR="72036248">
        <w:rPr>
          <w:lang w:val="en-NZ"/>
        </w:rPr>
        <w:t>avoiding aliens. It also</w:t>
      </w:r>
      <w:r w:rsidRPr="72036248" w:rsidR="72036248">
        <w:rPr>
          <w:lang w:val="en-NZ"/>
        </w:rPr>
        <w:t xml:space="preserve"> includes several pop culture Easter eggs that appeal to a wide range of the target audiences. It helps show the player that we are also gamers ourselves and put a lot thought and effort into this game for them to enjoy.</w:t>
      </w:r>
      <w:r w:rsidRPr="72036248" w:rsidR="72036248">
        <w:rPr>
          <w:lang w:val="en-NZ"/>
        </w:rPr>
        <w:t xml:space="preserve"> </w:t>
      </w:r>
      <w:r w:rsidRPr="72036248" w:rsidR="72036248">
        <w:rPr>
          <w:lang w:val="en-NZ"/>
        </w:rPr>
        <w:t>During the story stages, the player can also press</w:t>
      </w:r>
      <w:r w:rsidRPr="72036248" w:rsidR="72036248">
        <w:rPr>
          <w:lang w:val="en-NZ"/>
        </w:rPr>
        <w:t xml:space="preserve"> backspace to re-read dialogue if they missed it.</w:t>
      </w:r>
      <w:r>
        <w:br/>
      </w:r>
      <w:r>
        <w:br/>
      </w:r>
      <w:r w:rsidRPr="72036248" w:rsidR="72036248">
        <w:rPr>
          <w:b w:val="1"/>
          <w:bCs w:val="1"/>
          <w:lang w:val="en-NZ"/>
        </w:rPr>
        <w:t>Endless mode</w:t>
      </w:r>
      <w:r>
        <w:br/>
      </w:r>
      <w:r w:rsidRPr="72036248" w:rsidR="72036248">
        <w:rPr>
          <w:lang w:val="en-NZ"/>
        </w:rPr>
        <w:t>Endless mode is a twist on the classic mode where instead of collecting all the pellets before you run out of time or lives, the pellets now respawn and there is no time limit. This game is aimed at higher score achiever as you could theoretically play as long as you can. The powerups were chosen to be respawn because we want the player to think about the optimal usage of the powerups to demonstrate their mastery of them.</w:t>
      </w:r>
      <w:r>
        <w:br/>
      </w:r>
      <w:r>
        <w:br/>
      </w:r>
      <w:r w:rsidRPr="72036248" w:rsidR="72036248">
        <w:rPr>
          <w:b w:val="1"/>
          <w:bCs w:val="1"/>
          <w:lang w:val="en-NZ"/>
        </w:rPr>
        <w:t>Warp mode</w:t>
      </w:r>
      <w:r>
        <w:br/>
      </w:r>
      <w:r w:rsidRPr="72036248" w:rsidR="72036248">
        <w:rPr>
          <w:lang w:val="en-NZ"/>
        </w:rPr>
        <w:t>Warp mode is our featured game modes for this edition of Pac-Man. The game mode is the same as classic Pac-Man but warping through the tunnels now changes the map you play on. All the maps are linked together so you retain your lives, score, time and consumables when switching maps. This gives the player more options to work with in each map. For example, when the current map has run out of safe pellets and powerups and is hard to transverse then the player can warp to another map connected to the current one. However, if they decide to warp back, the aliens will be waiting for them wherever they were last seen. This causes an interesting mechanic where you need to loop all the way around the other maps until they reach the original map in order to return safely to the other side where the aliens aren't waiting.</w:t>
      </w:r>
      <w:r>
        <w:br/>
      </w:r>
      <w:r>
        <w:br/>
      </w:r>
      <w:r w:rsidRPr="72036248" w:rsidR="72036248">
        <w:rPr>
          <w:b w:val="1"/>
          <w:bCs w:val="1"/>
          <w:lang w:val="en-NZ"/>
        </w:rPr>
        <w:t>Classic mode</w:t>
      </w:r>
      <w:r>
        <w:br/>
      </w:r>
      <w:r w:rsidRPr="72036248" w:rsidR="72036248">
        <w:rPr>
          <w:lang w:val="en-NZ"/>
        </w:rPr>
        <w:t>Classic mode is the classic 80's Pac-man game we tried to preserve mechanically. The graphics are updated to feel more modern but the gameplay stays the same. We choose to omit the most of the newer mechanics in this game mode so reminiscing players can indulge in this nostalgic trip. It was mentioned that the client used to play games in his childhood so we tried to cater to him as well as younger people.</w:t>
      </w:r>
      <w:r>
        <w:br/>
      </w:r>
      <w:r>
        <w:br/>
      </w:r>
      <w:r w:rsidRPr="72036248" w:rsidR="72036248">
        <w:rPr>
          <w:b w:val="1"/>
          <w:bCs w:val="1"/>
          <w:lang w:val="en-NZ"/>
        </w:rPr>
        <w:t>Leader board</w:t>
      </w:r>
      <w:r>
        <w:br/>
      </w:r>
      <w:r w:rsidRPr="72036248" w:rsidR="72036248">
        <w:rPr>
          <w:lang w:val="en-NZ"/>
        </w:rPr>
        <w:t>A leader board was added to keep the game social and competitive for the players. This game will likely be played locally so being able to keep track of high scores so you can beat friends and family create a social environment where you are not playing the game alone since you can share your achievements with others.</w:t>
      </w:r>
    </w:p>
    <w:p w:rsidR="001972BB" w:rsidP="72036248" w:rsidRDefault="001972BB" w14:paraId="69A8E5B7" w14:textId="76223AB4" w14:noSpellErr="1">
      <w:pPr>
        <w:pStyle w:val="Heading1"/>
        <w:rPr>
          <w:lang w:val="en-NZ"/>
        </w:rPr>
      </w:pPr>
      <w:r w:rsidRPr="72036248" w:rsidR="72036248">
        <w:rPr>
          <w:lang w:val="en-NZ"/>
        </w:rPr>
        <w:t>Significant Issues</w:t>
      </w:r>
    </w:p>
    <w:p w:rsidR="00BA2FDC" w:rsidP="72036248" w:rsidRDefault="00486846" w14:paraId="377754FC" w14:textId="595831AB" w14:noSpellErr="1">
      <w:pPr>
        <w:rPr>
          <w:lang w:val="en-NZ"/>
        </w:rPr>
      </w:pPr>
      <w:r w:rsidRPr="72036248" w:rsidR="72036248">
        <w:rPr>
          <w:b w:val="1"/>
          <w:bCs w:val="1"/>
          <w:lang w:val="en-NZ"/>
        </w:rPr>
        <w:t>Version</w:t>
      </w:r>
      <w:r w:rsidRPr="72036248" w:rsidR="72036248">
        <w:rPr>
          <w:b w:val="1"/>
          <w:bCs w:val="1"/>
          <w:lang w:val="en-NZ"/>
        </w:rPr>
        <w:t xml:space="preserve"> Control</w:t>
      </w:r>
      <w:r>
        <w:br/>
      </w:r>
      <w:r w:rsidRPr="72036248" w:rsidR="72036248">
        <w:rPr>
          <w:lang w:val="en-NZ"/>
        </w:rPr>
        <w:t>Before this</w:t>
      </w:r>
      <w:r w:rsidRPr="72036248" w:rsidR="72036248">
        <w:rPr>
          <w:lang w:val="en-NZ"/>
        </w:rPr>
        <w:t xml:space="preserve"> project</w:t>
      </w:r>
      <w:r w:rsidRPr="72036248" w:rsidR="72036248">
        <w:rPr>
          <w:lang w:val="en-NZ"/>
        </w:rPr>
        <w:t xml:space="preserve"> </w:t>
      </w:r>
      <w:r w:rsidRPr="72036248" w:rsidR="72036248">
        <w:rPr>
          <w:lang w:val="en-NZ"/>
        </w:rPr>
        <w:t>our team</w:t>
      </w:r>
      <w:r w:rsidRPr="72036248" w:rsidR="72036248">
        <w:rPr>
          <w:lang w:val="en-NZ"/>
        </w:rPr>
        <w:t xml:space="preserve"> </w:t>
      </w:r>
      <w:r w:rsidRPr="72036248" w:rsidR="72036248">
        <w:rPr>
          <w:lang w:val="en-NZ"/>
        </w:rPr>
        <w:t>did not have any experience using any source control</w:t>
      </w:r>
      <w:r w:rsidRPr="72036248" w:rsidR="72036248">
        <w:rPr>
          <w:lang w:val="en-NZ"/>
        </w:rPr>
        <w:t xml:space="preserve"> </w:t>
      </w:r>
      <w:r w:rsidRPr="72036248" w:rsidR="72036248">
        <w:rPr>
          <w:lang w:val="en-NZ"/>
        </w:rPr>
        <w:t xml:space="preserve">technology </w:t>
      </w:r>
      <w:r w:rsidRPr="72036248" w:rsidR="72036248">
        <w:rPr>
          <w:lang w:val="en-NZ"/>
        </w:rPr>
        <w:t xml:space="preserve">and were </w:t>
      </w:r>
      <w:r w:rsidRPr="72036248" w:rsidR="72036248">
        <w:rPr>
          <w:lang w:val="en-NZ"/>
        </w:rPr>
        <w:t xml:space="preserve">slightly tentative </w:t>
      </w:r>
      <w:r w:rsidRPr="72036248" w:rsidR="72036248">
        <w:rPr>
          <w:lang w:val="en-NZ"/>
        </w:rPr>
        <w:t>towards using</w:t>
      </w:r>
      <w:r w:rsidRPr="72036248" w:rsidR="72036248">
        <w:rPr>
          <w:lang w:val="en-NZ"/>
        </w:rPr>
        <w:t xml:space="preserve"> git. When we started the project, we initially</w:t>
      </w:r>
      <w:r w:rsidRPr="72036248" w:rsidR="72036248">
        <w:rPr>
          <w:lang w:val="en-NZ"/>
        </w:rPr>
        <w:t xml:space="preserve"> had our own local copy of the project and would send each other the update source code files. But </w:t>
      </w:r>
      <w:r w:rsidRPr="72036248" w:rsidR="72036248">
        <w:rPr>
          <w:lang w:val="en-NZ"/>
        </w:rPr>
        <w:t xml:space="preserve">this led to problems with </w:t>
      </w:r>
      <w:r w:rsidRPr="72036248" w:rsidR="72036248">
        <w:rPr>
          <w:lang w:val="en-NZ"/>
        </w:rPr>
        <w:t xml:space="preserve">having to fix the same problems again, losing </w:t>
      </w:r>
      <w:r w:rsidRPr="72036248" w:rsidR="72036248">
        <w:rPr>
          <w:lang w:val="en-NZ"/>
        </w:rPr>
        <w:t xml:space="preserve">some source code, and compilation errors due to merge files manually. However, </w:t>
      </w:r>
      <w:r w:rsidRPr="72036248" w:rsidR="72036248">
        <w:rPr>
          <w:lang w:val="en-NZ"/>
        </w:rPr>
        <w:t xml:space="preserve">git solved these problems for us, because git </w:t>
      </w:r>
      <w:r w:rsidRPr="72036248" w:rsidR="72036248">
        <w:rPr>
          <w:lang w:val="en-NZ"/>
        </w:rPr>
        <w:t>serves as a central repository, that always has that latest version.</w:t>
      </w:r>
      <w:r w:rsidRPr="72036248" w:rsidR="72036248">
        <w:rPr>
          <w:lang w:val="en-NZ"/>
        </w:rPr>
        <w:t xml:space="preserve"> Git merges files automatically, which prevented errors from manually </w:t>
      </w:r>
      <w:r w:rsidRPr="72036248" w:rsidR="72036248">
        <w:rPr>
          <w:lang w:val="en-NZ"/>
        </w:rPr>
        <w:t>merging</w:t>
      </w:r>
      <w:r w:rsidRPr="72036248" w:rsidR="72036248">
        <w:rPr>
          <w:lang w:val="en-NZ"/>
        </w:rPr>
        <w:t xml:space="preserve"> files.</w:t>
      </w:r>
      <w:r w:rsidRPr="72036248" w:rsidR="72036248">
        <w:rPr>
          <w:lang w:val="en-NZ"/>
        </w:rPr>
        <w:t xml:space="preserve"> </w:t>
      </w:r>
      <w:r w:rsidRPr="72036248" w:rsidR="72036248">
        <w:rPr>
          <w:lang w:val="en-NZ"/>
        </w:rPr>
        <w:t>Also,</w:t>
      </w:r>
      <w:r w:rsidRPr="72036248" w:rsidR="72036248">
        <w:rPr>
          <w:lang w:val="en-NZ"/>
        </w:rPr>
        <w:t xml:space="preserve"> git allows for the use of branches for experimentation of new features, thus preventing </w:t>
      </w:r>
      <w:r w:rsidRPr="72036248" w:rsidR="72036248">
        <w:rPr>
          <w:lang w:val="en-NZ"/>
        </w:rPr>
        <w:t>breaking the solution for the master branch.</w:t>
      </w:r>
    </w:p>
    <w:p w:rsidR="00C37EDF" w:rsidP="72036248" w:rsidRDefault="00D2089A" w14:paraId="0E2E129D" w14:textId="3AD7BB9B" w14:noSpellErr="1">
      <w:pPr>
        <w:rPr>
          <w:lang w:val="en-NZ"/>
        </w:rPr>
      </w:pPr>
      <w:r w:rsidRPr="72036248" w:rsidR="72036248">
        <w:rPr>
          <w:b w:val="1"/>
          <w:bCs w:val="1"/>
          <w:lang w:val="en-NZ"/>
        </w:rPr>
        <w:t>Limited Time</w:t>
      </w:r>
      <w:r>
        <w:br/>
      </w:r>
      <w:r w:rsidRPr="72036248" w:rsidR="72036248">
        <w:rPr>
          <w:lang w:val="en-NZ"/>
        </w:rPr>
        <w:t>A major issue was the limited time we had to create a minimal viable product</w:t>
      </w:r>
      <w:r w:rsidRPr="72036248" w:rsidR="72036248">
        <w:rPr>
          <w:lang w:val="en-NZ"/>
        </w:rPr>
        <w:t xml:space="preserve"> (MVP)</w:t>
      </w:r>
      <w:r w:rsidRPr="72036248" w:rsidR="72036248">
        <w:rPr>
          <w:lang w:val="en-NZ"/>
        </w:rPr>
        <w:t xml:space="preserve"> for our client. A </w:t>
      </w:r>
      <w:r w:rsidRPr="72036248" w:rsidR="72036248">
        <w:rPr>
          <w:lang w:val="en-NZ"/>
        </w:rPr>
        <w:t>significant amount</w:t>
      </w:r>
      <w:r w:rsidRPr="72036248" w:rsidR="72036248">
        <w:rPr>
          <w:lang w:val="en-NZ"/>
        </w:rPr>
        <w:t xml:space="preserve"> of time was spent debugging and fixing</w:t>
      </w:r>
      <w:r w:rsidRPr="72036248" w:rsidR="72036248">
        <w:rPr>
          <w:lang w:val="en-NZ"/>
        </w:rPr>
        <w:t xml:space="preserve"> issues within our game</w:t>
      </w:r>
      <w:r w:rsidRPr="72036248" w:rsidR="72036248">
        <w:rPr>
          <w:lang w:val="en-NZ"/>
        </w:rPr>
        <w:t xml:space="preserve">. This is because a lot of bugs were </w:t>
      </w:r>
      <w:r w:rsidRPr="72036248" w:rsidR="72036248">
        <w:rPr>
          <w:lang w:val="en-NZ"/>
        </w:rPr>
        <w:t xml:space="preserve">caused by human error and </w:t>
      </w:r>
      <w:r w:rsidRPr="72036248" w:rsidR="72036248">
        <w:rPr>
          <w:lang w:val="en-NZ"/>
        </w:rPr>
        <w:t>not due to logic flaws</w:t>
      </w:r>
      <w:r w:rsidRPr="72036248" w:rsidR="72036248">
        <w:rPr>
          <w:lang w:val="en-NZ"/>
        </w:rPr>
        <w:t xml:space="preserve">. For </w:t>
      </w:r>
      <w:r w:rsidRPr="72036248" w:rsidR="72036248">
        <w:rPr>
          <w:lang w:val="en-NZ"/>
        </w:rPr>
        <w:t>example,</w:t>
      </w:r>
      <w:r w:rsidRPr="72036248" w:rsidR="72036248">
        <w:rPr>
          <w:lang w:val="en-NZ"/>
        </w:rPr>
        <w:t xml:space="preserve"> this included </w:t>
      </w:r>
      <w:r w:rsidRPr="72036248" w:rsidR="72036248">
        <w:rPr>
          <w:lang w:val="en-NZ"/>
        </w:rPr>
        <w:t xml:space="preserve">assigning </w:t>
      </w:r>
      <w:r w:rsidRPr="72036248" w:rsidR="72036248">
        <w:rPr>
          <w:lang w:val="en-NZ"/>
        </w:rPr>
        <w:t xml:space="preserve">a ‘y’ variable to a ‘x’ variable due </w:t>
      </w:r>
      <w:r w:rsidRPr="72036248" w:rsidR="72036248">
        <w:rPr>
          <w:lang w:val="en-NZ"/>
        </w:rPr>
        <w:t xml:space="preserve">to </w:t>
      </w:r>
      <w:r w:rsidRPr="72036248" w:rsidR="72036248">
        <w:rPr>
          <w:lang w:val="en-NZ"/>
        </w:rPr>
        <w:t xml:space="preserve">copy and pasting the previous lines of code, while forgetting to edit the </w:t>
      </w:r>
      <w:r w:rsidRPr="72036248" w:rsidR="72036248">
        <w:rPr>
          <w:lang w:val="en-NZ"/>
        </w:rPr>
        <w:t xml:space="preserve">variable name in the </w:t>
      </w:r>
      <w:r w:rsidRPr="72036248" w:rsidR="72036248">
        <w:rPr>
          <w:lang w:val="en-NZ"/>
        </w:rPr>
        <w:t>new lines of code.</w:t>
      </w:r>
      <w:r w:rsidRPr="72036248" w:rsidR="72036248">
        <w:rPr>
          <w:lang w:val="en-NZ"/>
        </w:rPr>
        <w:t xml:space="preserve"> These bugs were hard to notice within source code</w:t>
      </w:r>
      <w:r w:rsidRPr="72036248" w:rsidR="72036248">
        <w:rPr>
          <w:lang w:val="en-NZ"/>
        </w:rPr>
        <w:t>.</w:t>
      </w:r>
    </w:p>
    <w:p w:rsidRPr="00EC4ADE" w:rsidR="00BA2FDC" w:rsidP="72036248" w:rsidRDefault="003D1214" w14:paraId="1A2C275B" w14:textId="2903A63D" w14:noSpellErr="1">
      <w:pPr>
        <w:rPr>
          <w:lang w:val="en-NZ"/>
        </w:rPr>
      </w:pPr>
      <w:r w:rsidRPr="72036248" w:rsidR="72036248">
        <w:rPr>
          <w:lang w:val="en-NZ"/>
        </w:rPr>
        <w:t xml:space="preserve">Due to a large amount of time being </w:t>
      </w:r>
      <w:r w:rsidRPr="72036248" w:rsidR="72036248">
        <w:rPr>
          <w:lang w:val="en-NZ"/>
        </w:rPr>
        <w:t xml:space="preserve">unexpectedly </w:t>
      </w:r>
      <w:r w:rsidRPr="72036248" w:rsidR="72036248">
        <w:rPr>
          <w:lang w:val="en-NZ"/>
        </w:rPr>
        <w:t>spent on debugging, w</w:t>
      </w:r>
      <w:r w:rsidRPr="72036248" w:rsidR="72036248">
        <w:rPr>
          <w:lang w:val="en-NZ"/>
        </w:rPr>
        <w:t>e had a multitude of features</w:t>
      </w:r>
      <w:r w:rsidRPr="72036248" w:rsidR="72036248">
        <w:rPr>
          <w:lang w:val="en-NZ"/>
        </w:rPr>
        <w:t xml:space="preserve"> that could not be delivered by the deadline such as random map generation, </w:t>
      </w:r>
      <w:r w:rsidRPr="72036248" w:rsidR="72036248">
        <w:rPr>
          <w:lang w:val="en-NZ"/>
        </w:rPr>
        <w:t>spaceman vs spaceman game mode, character skin and</w:t>
      </w:r>
      <w:r w:rsidRPr="72036248" w:rsidR="72036248">
        <w:rPr>
          <w:lang w:val="en-NZ"/>
        </w:rPr>
        <w:t xml:space="preserve"> custom theme selection.</w:t>
      </w:r>
      <w:r w:rsidRPr="72036248" w:rsidR="72036248">
        <w:rPr>
          <w:lang w:val="en-NZ"/>
        </w:rPr>
        <w:t xml:space="preserve"> </w:t>
      </w:r>
      <w:r w:rsidRPr="72036248" w:rsidR="72036248">
        <w:rPr>
          <w:lang w:val="en-NZ"/>
        </w:rPr>
        <w:t xml:space="preserve">Therefore, we had to rescope our project and decide to not include </w:t>
      </w:r>
      <w:r w:rsidRPr="72036248" w:rsidR="72036248">
        <w:rPr>
          <w:lang w:val="en-NZ"/>
        </w:rPr>
        <w:t>some of the features in our MVP</w:t>
      </w:r>
      <w:r w:rsidRPr="72036248" w:rsidR="72036248">
        <w:rPr>
          <w:lang w:val="en-NZ"/>
        </w:rPr>
        <w:t xml:space="preserve">.  We also decided to pivot from our </w:t>
      </w:r>
      <w:r w:rsidRPr="72036248" w:rsidR="72036248">
        <w:rPr>
          <w:lang w:val="en-NZ"/>
        </w:rPr>
        <w:t xml:space="preserve">plan </w:t>
      </w:r>
      <w:r w:rsidRPr="72036248" w:rsidR="72036248">
        <w:rPr>
          <w:lang w:val="en-NZ"/>
        </w:rPr>
        <w:t>by replacing random mode with another mode that could delivered on time.</w:t>
      </w:r>
    </w:p>
    <w:p w:rsidR="001972BB" w:rsidP="72036248" w:rsidRDefault="001972BB" w14:paraId="439BBB0F" w14:textId="77777777" w14:noSpellErr="1">
      <w:pPr>
        <w:pStyle w:val="Heading1"/>
        <w:rPr>
          <w:lang w:val="en-NZ"/>
        </w:rPr>
      </w:pPr>
      <w:r w:rsidRPr="72036248" w:rsidR="72036248">
        <w:rPr>
          <w:lang w:val="en-NZ"/>
        </w:rPr>
        <w:t>Suitability of Tools</w:t>
      </w:r>
    </w:p>
    <w:p w:rsidR="1068F7B5" w:rsidP="0244FB91" w:rsidRDefault="277C4C70" w14:noSpellErr="1" w14:paraId="3708952D" w14:textId="1680D375">
      <w:pPr>
        <w:rPr>
          <w:lang w:val="en-NZ"/>
        </w:rPr>
      </w:pPr>
      <w:proofErr w:type="spellStart"/>
      <w:r w:rsidRPr="0244FB91" w:rsidR="0244FB91">
        <w:rPr>
          <w:rFonts w:ascii="Calibri" w:hAnsi="Calibri" w:eastAsia="Calibri" w:cs="Calibri"/>
          <w:b w:val="1"/>
          <w:bCs w:val="1"/>
          <w:sz w:val="21"/>
          <w:szCs w:val="21"/>
          <w:lang w:val="en-NZ"/>
        </w:rPr>
        <w:t>Java</w:t>
      </w:r>
      <w:commentRangeEnd w:id="2"/>
      <w:r>
        <w:rPr>
          <w:rStyle w:val="CommentReference"/>
        </w:rPr>
        <w:commentReference w:id="2"/>
      </w:r>
      <w:r>
        <w:rPr>
          <w:rStyle w:val="CommentReference"/>
        </w:rPr>
      </w:r>
      <w:proofErr w:type="spellEnd"/>
    </w:p>
    <w:p w:rsidR="1068F7B5" w:rsidP="0244FB91" w:rsidRDefault="277C4C70" w14:noSpellErr="1" w14:paraId="423B9B32" w14:textId="20CF16D3">
      <w:pPr>
        <w:rPr>
          <w:lang w:val="en-NZ"/>
        </w:rPr>
      </w:pPr>
      <w:commentRangeStart w:id="2"/>
      <w:r w:rsidRPr="0244FB91" w:rsidR="0244FB91">
        <w:rPr>
          <w:lang w:val="en-NZ"/>
        </w:rPr>
        <w:t>When developing a game, an object-oriented programming language such as java aligns with our goals. An object-oriented language key features are classes, instances, data abstraction, data encapsulation, inheritance and polymorphism. Classes provide a structural interface to define objects so that multiples of the objects with the same attributes and methods can be created from the same class definition. The definitions of classes also provide encapsulation by keeping the implementation and data in the classes so that the outside world only knows and uses what it needs to. Inheritance allows us to break down a class so that it can be re-used elsewhere. These OOP concepts are useful in game design</w:t>
      </w:r>
      <w:r w:rsidRPr="0244FB91" w:rsidR="0244FB91">
        <w:rPr>
          <w:lang w:val="en-NZ"/>
        </w:rPr>
        <w:t>. An example of OOP usefulness in our game is the power ups and pellets.  Powers ups and pellets can be defined by a class where they can be used to generate multiple instances of it. These objects hide their implementation as we would only need to know what they look like in game and where they are in our map.</w:t>
      </w:r>
    </w:p>
    <w:p w:rsidR="1068F7B5" w:rsidP="0244FB91" w:rsidRDefault="277C4C70" w14:paraId="25C1F563" w14:textId="33638706">
      <w:pPr>
        <w:rPr>
          <w:lang w:val="en-NZ"/>
        </w:rPr>
      </w:pPr>
      <w:r>
        <w:br/>
      </w:r>
      <w:proofErr w:type="spellStart"/>
      <w:r w:rsidRPr="0244FB91" w:rsidR="0244FB91">
        <w:rPr>
          <w:b w:val="1"/>
          <w:bCs w:val="1"/>
          <w:lang w:val="en-NZ"/>
        </w:rPr>
        <w:t>BitBuck</w:t>
      </w:r>
      <w:r w:rsidRPr="0244FB91" w:rsidR="0244FB91">
        <w:rPr>
          <w:b w:val="1"/>
          <w:bCs w:val="1"/>
          <w:lang w:val="en-NZ"/>
        </w:rPr>
        <w:t>e</w:t>
      </w:r>
      <w:r w:rsidRPr="0244FB91" w:rsidR="0244FB91">
        <w:rPr>
          <w:b w:val="1"/>
          <w:bCs w:val="1"/>
          <w:lang w:val="en-NZ"/>
        </w:rPr>
        <w:t>t</w:t>
      </w:r>
      <w:proofErr w:type="spellEnd"/>
      <w:r>
        <w:br/>
      </w:r>
      <w:r w:rsidRPr="0244FB91" w:rsidR="0244FB91">
        <w:rPr>
          <w:lang w:val="en-NZ"/>
        </w:rPr>
        <w:t>In a project of this scale, the use of git in the form of bitbucket allows us to maintain a robust framework in order to work efficiently. It is easy to put into practice even with little experience in version control systems. Working on a distributed version control system is beneficial since we can work locally and quickly when not pulling or pushing changes to the remote repository.</w:t>
      </w:r>
    </w:p>
    <w:p w:rsidR="1068F7B5" w:rsidP="72036248" w:rsidRDefault="277C4C70" w14:paraId="63354F40" w14:textId="52D705DF" w14:noSpellErr="1">
      <w:pPr>
        <w:rPr>
          <w:lang w:val="en-NZ"/>
        </w:rPr>
      </w:pPr>
      <w:r w:rsidRPr="72036248" w:rsidR="72036248">
        <w:rPr>
          <w:lang w:val="en-NZ"/>
        </w:rPr>
        <w:t>One of the primary reasons to use git is because it is an effective version control system. This means that we can track all of our file and its changes over the course of this project easily. Projects of this scale are typically iterative thus the ability to track these changes and  refer back to them is valuable. This is especially important in the case that we want to rescope as git allows us to find the version that we can want rebase to.</w:t>
      </w:r>
    </w:p>
    <w:p w:rsidR="73AC28D1" w:rsidP="72036248" w:rsidRDefault="277C4C70" w14:paraId="3E49F280" w14:textId="743D50B4" w14:noSpellErr="1">
      <w:pPr>
        <w:rPr>
          <w:lang w:val="en-NZ"/>
        </w:rPr>
      </w:pPr>
      <w:r w:rsidRPr="72036248" w:rsidR="72036248">
        <w:rPr>
          <w:lang w:val="en-NZ"/>
        </w:rPr>
        <w:t xml:space="preserve"> In team-based project such as this one, the use of a version control system allows us to work on the project separately whilst still maintaining structural compatibility with each other. Bitbucket is a distributed version control system which means that the main repository can be cloned to create a local </w:t>
      </w:r>
      <w:r w:rsidRPr="72036248" w:rsidR="72036248">
        <w:rPr>
          <w:lang w:val="en-NZ"/>
        </w:rPr>
        <w:t>copy so we can work remotely on the copy.  Developers can work on different features at the same time as their colleagues by working on their own local copy. The promotes streamlined collaboration where features can be built on top of the repository without having to worry about conflicts. The ability to branch out from this clone so that we can test experimental changes without having to affect the working copy. In programming, it is common for bugs to occur from the smallest of changes which can affect the functionality of the whole project. Branching out and version control helps mitigate and control this issue by isolating the untested changes from the working copy.</w:t>
      </w:r>
    </w:p>
    <w:p w:rsidR="001972BB" w:rsidP="72036248" w:rsidRDefault="00E81739" w14:paraId="42175F9D" w14:textId="4C04061D" w14:noSpellErr="1">
      <w:pPr>
        <w:pStyle w:val="Heading1"/>
        <w:rPr>
          <w:lang w:val="en-NZ"/>
        </w:rPr>
      </w:pPr>
      <w:r w:rsidRPr="72036248" w:rsidR="72036248">
        <w:rPr>
          <w:lang w:val="en-NZ"/>
        </w:rPr>
        <w:t xml:space="preserve">Object-Oriented Design and </w:t>
      </w:r>
      <w:r w:rsidRPr="72036248" w:rsidR="72036248">
        <w:rPr>
          <w:lang w:val="en-NZ"/>
        </w:rPr>
        <w:t>Addressing cohesion and coupling</w:t>
      </w:r>
    </w:p>
    <w:p w:rsidR="006F30AA" w:rsidP="72036248" w:rsidRDefault="00A768B1" w14:paraId="1F8C062C" w14:textId="77777777" w14:noSpellErr="1">
      <w:pPr>
        <w:rPr>
          <w:lang w:val="en-NZ"/>
        </w:rPr>
      </w:pPr>
      <w:r w:rsidRPr="72036248" w:rsidR="72036248">
        <w:rPr>
          <w:lang w:val="en-NZ"/>
        </w:rPr>
        <w:t xml:space="preserve">Object-oriented design </w:t>
      </w:r>
      <w:r w:rsidRPr="72036248" w:rsidR="72036248">
        <w:rPr>
          <w:lang w:val="en-NZ"/>
        </w:rPr>
        <w:t xml:space="preserve">(OOD) </w:t>
      </w:r>
      <w:r w:rsidRPr="72036248" w:rsidR="72036248">
        <w:rPr>
          <w:lang w:val="en-NZ"/>
        </w:rPr>
        <w:t xml:space="preserve">allows us to spilt modules into self-contained objects with their own logic and data. </w:t>
      </w:r>
      <w:r w:rsidRPr="72036248" w:rsidR="72036248">
        <w:rPr>
          <w:lang w:val="en-NZ"/>
        </w:rPr>
        <w:t xml:space="preserve">Object-oriented programming (OOP) lets us create classes which represents a collection of objects having the same properties and behaviour. </w:t>
      </w:r>
    </w:p>
    <w:p w:rsidR="00E81739" w:rsidP="72036248" w:rsidRDefault="00D06043" w14:paraId="0FF3332E" w14:textId="0F304557" w14:noSpellErr="1">
      <w:pPr>
        <w:rPr>
          <w:lang w:val="en-NZ"/>
        </w:rPr>
      </w:pPr>
      <w:r w:rsidRPr="72036248" w:rsidR="72036248">
        <w:rPr>
          <w:lang w:val="en-NZ"/>
        </w:rPr>
        <w:t>But to ensure</w:t>
      </w:r>
      <w:r w:rsidRPr="72036248" w:rsidR="72036248">
        <w:rPr>
          <w:lang w:val="en-NZ"/>
        </w:rPr>
        <w:t xml:space="preserve"> the use of OOP results in reusable code, we try </w:t>
      </w:r>
      <w:r w:rsidRPr="72036248" w:rsidR="72036248">
        <w:rPr>
          <w:lang w:val="en-NZ"/>
        </w:rPr>
        <w:t xml:space="preserve">to </w:t>
      </w:r>
      <w:r w:rsidRPr="72036248" w:rsidR="72036248">
        <w:rPr>
          <w:lang w:val="en-NZ"/>
        </w:rPr>
        <w:t>minimise coupling and maximise cohesion. To minimise coupling we try to reduce the inter-dependability among classes so that classes don’t depend on each other so much, that you cannot change one class without modifying the other classes. To maximise cohesion</w:t>
      </w:r>
      <w:r w:rsidRPr="72036248" w:rsidR="72036248">
        <w:rPr>
          <w:lang w:val="en-NZ"/>
        </w:rPr>
        <w:t xml:space="preserve"> we try </w:t>
      </w:r>
      <w:r w:rsidRPr="72036248" w:rsidR="72036248">
        <w:rPr>
          <w:lang w:val="en-NZ"/>
        </w:rPr>
        <w:t>increase the intra-dependability of a class by</w:t>
      </w:r>
      <w:r w:rsidRPr="72036248" w:rsidR="72036248">
        <w:rPr>
          <w:lang w:val="en-NZ"/>
        </w:rPr>
        <w:t xml:space="preserve"> </w:t>
      </w:r>
      <w:r w:rsidRPr="72036248" w:rsidR="72036248">
        <w:rPr>
          <w:lang w:val="en-NZ"/>
        </w:rPr>
        <w:t>group</w:t>
      </w:r>
      <w:r w:rsidRPr="72036248" w:rsidR="72036248">
        <w:rPr>
          <w:lang w:val="en-NZ"/>
        </w:rPr>
        <w:t>ing</w:t>
      </w:r>
      <w:r w:rsidRPr="72036248" w:rsidR="72036248">
        <w:rPr>
          <w:lang w:val="en-NZ"/>
        </w:rPr>
        <w:t xml:space="preserve"> variables and </w:t>
      </w:r>
      <w:r w:rsidRPr="72036248" w:rsidR="72036248">
        <w:rPr>
          <w:lang w:val="en-NZ"/>
        </w:rPr>
        <w:t>functions into a self-contained class</w:t>
      </w:r>
      <w:r w:rsidRPr="72036248" w:rsidR="72036248">
        <w:rPr>
          <w:lang w:val="en-NZ"/>
        </w:rPr>
        <w:t>.</w:t>
      </w:r>
    </w:p>
    <w:p w:rsidRPr="00AF27F6" w:rsidR="006F30AA" w:rsidP="72036248" w:rsidRDefault="00AA5F54" w14:paraId="1F0CFF9F" w14:textId="33337F08" w14:noSpellErr="1">
      <w:pPr>
        <w:rPr>
          <w:lang w:val="en-NZ"/>
        </w:rPr>
      </w:pPr>
      <w:r w:rsidRPr="72036248" w:rsidR="72036248">
        <w:rPr>
          <w:lang w:val="en-NZ"/>
        </w:rPr>
        <w:t>To try and maximise cohesion and minimise coupling</w:t>
      </w:r>
      <w:r w:rsidRPr="72036248" w:rsidR="72036248">
        <w:rPr>
          <w:lang w:val="en-NZ"/>
        </w:rPr>
        <w:t>, we</w:t>
      </w:r>
      <w:r w:rsidRPr="72036248" w:rsidR="72036248">
        <w:rPr>
          <w:lang w:val="en-NZ"/>
        </w:rPr>
        <w:t xml:space="preserve"> utilise the Model View Controller design pattern (MVC)</w:t>
      </w:r>
      <w:r w:rsidRPr="72036248" w:rsidR="72036248">
        <w:rPr>
          <w:lang w:val="en-NZ"/>
        </w:rPr>
        <w:t xml:space="preserve"> refer to </w:t>
      </w:r>
      <w:commentRangeStart w:id="3"/>
      <w:r w:rsidRPr="72036248" w:rsidR="72036248">
        <w:rPr>
          <w:b w:val="1"/>
          <w:bCs w:val="1"/>
          <w:lang w:val="en-NZ"/>
        </w:rPr>
        <w:t>Appendix</w:t>
      </w:r>
      <w:commentRangeEnd w:id="3"/>
      <w:r>
        <w:rPr>
          <w:rStyle w:val="CommentReference"/>
        </w:rPr>
        <w:commentReference w:id="3"/>
      </w:r>
      <w:r w:rsidRPr="72036248" w:rsidR="72036248">
        <w:rPr>
          <w:b w:val="1"/>
          <w:bCs w:val="1"/>
          <w:lang w:val="en-NZ"/>
        </w:rPr>
        <w:t xml:space="preserve"> </w:t>
      </w:r>
      <w:r w:rsidRPr="72036248" w:rsidR="72036248">
        <w:rPr>
          <w:b w:val="1"/>
          <w:bCs w:val="1"/>
          <w:lang w:val="en-NZ"/>
        </w:rPr>
        <w:t>C</w:t>
      </w:r>
      <w:r w:rsidRPr="72036248" w:rsidR="72036248">
        <w:rPr>
          <w:lang w:val="en-NZ"/>
        </w:rPr>
        <w:t>. The idea behind MVC</w:t>
      </w:r>
      <w:r w:rsidRPr="72036248" w:rsidR="72036248">
        <w:rPr>
          <w:lang w:val="en-NZ"/>
        </w:rPr>
        <w:t xml:space="preserve"> is make a clear separation between domain objects</w:t>
      </w:r>
      <w:r w:rsidRPr="72036248" w:rsidR="72036248">
        <w:rPr>
          <w:lang w:val="en-NZ"/>
        </w:rPr>
        <w:t xml:space="preserve"> that </w:t>
      </w:r>
      <w:r w:rsidRPr="72036248" w:rsidR="72036248">
        <w:rPr>
          <w:lang w:val="en-NZ"/>
        </w:rPr>
        <w:t>model</w:t>
      </w:r>
      <w:r w:rsidRPr="72036248" w:rsidR="72036248">
        <w:rPr>
          <w:lang w:val="en-NZ"/>
        </w:rPr>
        <w:t xml:space="preserve"> </w:t>
      </w:r>
      <w:r w:rsidRPr="72036248" w:rsidR="72036248">
        <w:rPr>
          <w:lang w:val="en-NZ"/>
        </w:rPr>
        <w:t xml:space="preserve">the data of the </w:t>
      </w:r>
      <w:r w:rsidRPr="72036248" w:rsidR="72036248">
        <w:rPr>
          <w:lang w:val="en-NZ"/>
        </w:rPr>
        <w:t xml:space="preserve">environment, and </w:t>
      </w:r>
      <w:r w:rsidRPr="72036248" w:rsidR="72036248">
        <w:rPr>
          <w:lang w:val="en-NZ"/>
        </w:rPr>
        <w:t xml:space="preserve">the </w:t>
      </w:r>
      <w:r w:rsidRPr="72036248" w:rsidR="72036248">
        <w:rPr>
          <w:lang w:val="en-NZ"/>
        </w:rPr>
        <w:t xml:space="preserve">objects that present the GUI elements visible on screen. </w:t>
      </w:r>
      <w:r w:rsidRPr="72036248" w:rsidR="72036248">
        <w:rPr>
          <w:lang w:val="en-NZ"/>
        </w:rPr>
        <w:t>We</w:t>
      </w:r>
      <w:r w:rsidRPr="72036248" w:rsidR="72036248">
        <w:rPr>
          <w:lang w:val="en-NZ"/>
        </w:rPr>
        <w:t xml:space="preserve"> communicate between the model and view objects</w:t>
      </w:r>
      <w:r w:rsidRPr="72036248" w:rsidR="72036248">
        <w:rPr>
          <w:lang w:val="en-NZ"/>
        </w:rPr>
        <w:t xml:space="preserve"> using controller objects</w:t>
      </w:r>
      <w:r w:rsidRPr="72036248" w:rsidR="72036248">
        <w:rPr>
          <w:lang w:val="en-NZ"/>
        </w:rPr>
        <w:t xml:space="preserve"> to keep the model and view separate.</w:t>
      </w:r>
      <w:r w:rsidRPr="72036248" w:rsidR="72036248">
        <w:rPr>
          <w:lang w:val="en-NZ"/>
        </w:rPr>
        <w:t xml:space="preserve"> Therefore, using MVC design pattern helped us to </w:t>
      </w:r>
      <w:r w:rsidRPr="72036248" w:rsidR="72036248">
        <w:rPr>
          <w:lang w:val="en-NZ"/>
        </w:rPr>
        <w:t>maximise cohesion and minimise coupling.</w:t>
      </w:r>
    </w:p>
    <w:p w:rsidR="001972BB" w:rsidP="72036248" w:rsidRDefault="001972BB" w14:paraId="7BE30E72" w14:textId="66DA316E" w14:noSpellErr="1">
      <w:pPr>
        <w:pStyle w:val="Heading1"/>
        <w:rPr>
          <w:lang w:val="en-NZ"/>
        </w:rPr>
      </w:pPr>
      <w:r w:rsidRPr="72036248" w:rsidR="72036248">
        <w:rPr>
          <w:lang w:val="en-NZ"/>
        </w:rPr>
        <w:t>Iterative and Incremental Development</w:t>
      </w:r>
    </w:p>
    <w:p w:rsidR="0013332B" w:rsidP="72036248" w:rsidRDefault="001972BB" w14:paraId="33CD9A35" w14:textId="66DA316E" w14:noSpellErr="1">
      <w:pPr>
        <w:rPr>
          <w:lang w:val="en-NZ"/>
        </w:rPr>
      </w:pPr>
      <w:r w:rsidRPr="72036248" w:rsidR="72036248">
        <w:rPr>
          <w:lang w:val="en-NZ"/>
        </w:rPr>
        <w:t xml:space="preserve">Iterative software development is a method of breaking down the development of a large project into smaller segments of development, where software is designed, developed, and tested in frequent cycles. Each iterative cycle of development, will allow developers to design, develop, and test additional features until the product is fully functional and ready to be deployed. </w:t>
      </w:r>
    </w:p>
    <w:p w:rsidR="0013332B" w:rsidP="72036248" w:rsidRDefault="001972BB" w14:paraId="6EACCA71" w14:textId="66DA316E" w14:noSpellErr="1">
      <w:pPr>
        <w:rPr>
          <w:lang w:val="en-NZ"/>
        </w:rPr>
      </w:pPr>
      <w:r w:rsidRPr="72036248" w:rsidR="72036248">
        <w:rPr>
          <w:lang w:val="en-NZ"/>
        </w:rPr>
        <w:t xml:space="preserve">Normally iterative software development methodology is used with incremental development, where a more long-term software development project is split into smaller chunks that build upon each other. </w:t>
      </w:r>
    </w:p>
    <w:p w:rsidR="0013332B" w:rsidP="72036248" w:rsidRDefault="001972BB" w14:paraId="25EF82A4" w14:textId="5272DB24" w14:noSpellErr="1">
      <w:pPr>
        <w:rPr>
          <w:lang w:val="en-NZ"/>
        </w:rPr>
      </w:pPr>
      <w:r w:rsidRPr="72036248" w:rsidR="72036248">
        <w:rPr>
          <w:lang w:val="en-NZ"/>
        </w:rPr>
        <w:t>In contrast to iterative and incremental software development, a traditional waterfall methodology is a more linear approach to software development. In the waterfall methodology</w:t>
      </w:r>
      <w:r w:rsidRPr="72036248" w:rsidR="72036248">
        <w:rPr>
          <w:lang w:val="en-NZ"/>
        </w:rPr>
        <w:t xml:space="preserve"> </w:t>
      </w:r>
      <w:r w:rsidRPr="72036248" w:rsidR="72036248">
        <w:rPr>
          <w:lang w:val="en-NZ"/>
        </w:rPr>
        <w:t xml:space="preserve">there are a sequence of stages that are followed, each stage normally finishes before we start on the next stage. Therefore, in waterfall methodology the development is not broken down into smaller segments, and therefore we can only start the testing stage once all the coding development has finished. This is a major drawback to the waterfall methodology, because once development is finished and the product does not satisfy clients, then it will be costly and difficult to make changes. </w:t>
      </w:r>
    </w:p>
    <w:p w:rsidR="001972BB" w:rsidP="72036248" w:rsidRDefault="001972BB" w14:paraId="50AE3641" w14:textId="6D05EB7A" w14:noSpellErr="1">
      <w:pPr>
        <w:rPr>
          <w:lang w:val="en-NZ"/>
        </w:rPr>
      </w:pPr>
      <w:r w:rsidRPr="72036248" w:rsidR="72036248">
        <w:rPr>
          <w:lang w:val="en-NZ"/>
        </w:rPr>
        <w:t xml:space="preserve">Therefore, for our project we decided to develop our game using an iterative and incremental approach to software development. This allowed us </w:t>
      </w:r>
      <w:commentRangeStart w:id="4"/>
      <w:r w:rsidRPr="72036248" w:rsidR="72036248">
        <w:rPr>
          <w:lang w:val="en-NZ"/>
        </w:rPr>
        <w:t>to</w:t>
      </w:r>
      <w:commentRangeEnd w:id="4"/>
      <w:r>
        <w:rPr>
          <w:rStyle w:val="CommentReference"/>
        </w:rPr>
        <w:commentReference w:id="4"/>
      </w:r>
      <w:r w:rsidRPr="72036248" w:rsidR="72036248">
        <w:rPr>
          <w:lang w:val="en-NZ"/>
        </w:rPr>
        <w:t xml:space="preserve"> develop</w:t>
      </w:r>
      <w:r w:rsidRPr="72036248" w:rsidR="72036248">
        <w:rPr>
          <w:lang w:val="en-NZ"/>
        </w:rPr>
        <w:t xml:space="preserve"> small parts</w:t>
      </w:r>
      <w:r w:rsidRPr="72036248" w:rsidR="72036248">
        <w:rPr>
          <w:lang w:val="en-NZ"/>
        </w:rPr>
        <w:t xml:space="preserve"> and</w:t>
      </w:r>
      <w:r w:rsidRPr="72036248" w:rsidR="72036248">
        <w:rPr>
          <w:lang w:val="en-NZ"/>
        </w:rPr>
        <w:t xml:space="preserve"> actively</w:t>
      </w:r>
      <w:r w:rsidRPr="72036248" w:rsidR="72036248">
        <w:rPr>
          <w:lang w:val="en-NZ"/>
        </w:rPr>
        <w:t xml:space="preserve"> test our game</w:t>
      </w:r>
      <w:r w:rsidRPr="72036248" w:rsidR="72036248">
        <w:rPr>
          <w:lang w:val="en-NZ"/>
        </w:rPr>
        <w:t xml:space="preserve"> iteratively</w:t>
      </w:r>
      <w:r w:rsidRPr="72036248" w:rsidR="72036248">
        <w:rPr>
          <w:lang w:val="en-NZ"/>
        </w:rPr>
        <w:t>, which made it easier to make modifications</w:t>
      </w:r>
      <w:r w:rsidRPr="72036248" w:rsidR="72036248">
        <w:rPr>
          <w:lang w:val="en-NZ"/>
        </w:rPr>
        <w:t xml:space="preserve"> to our product.</w:t>
      </w:r>
      <w:r w:rsidRPr="72036248" w:rsidR="72036248">
        <w:rPr>
          <w:lang w:val="en-NZ"/>
        </w:rPr>
        <w:t xml:space="preserve"> </w:t>
      </w:r>
    </w:p>
    <w:p w:rsidR="000206BC" w:rsidP="72036248" w:rsidRDefault="000206BC" w14:paraId="7BCD8EF7" w14:textId="77777777" w14:noSpellErr="1">
      <w:pPr>
        <w:pStyle w:val="Heading1"/>
        <w:rPr>
          <w:lang w:val="en-NZ"/>
        </w:rPr>
      </w:pPr>
      <w:r w:rsidRPr="72036248" w:rsidR="72036248">
        <w:rPr>
          <w:lang w:val="en-NZ"/>
        </w:rPr>
        <w:t>Top-level view of system</w:t>
      </w:r>
    </w:p>
    <w:p w:rsidR="00F9786E" w:rsidP="72036248" w:rsidRDefault="00F9786E" w14:paraId="737CC7FC" w14:textId="4712B8AF" w14:noSpellErr="1">
      <w:pPr>
        <w:rPr>
          <w:lang w:val="en-NZ"/>
        </w:rPr>
      </w:pPr>
      <w:r w:rsidRPr="72036248" w:rsidR="72036248">
        <w:rPr>
          <w:lang w:val="en-NZ"/>
        </w:rPr>
        <w:t xml:space="preserve">Refer to </w:t>
      </w:r>
      <w:r w:rsidRPr="72036248" w:rsidR="72036248">
        <w:rPr>
          <w:b w:val="1"/>
          <w:bCs w:val="1"/>
          <w:lang w:val="en-NZ"/>
        </w:rPr>
        <w:t>Appendix A</w:t>
      </w:r>
      <w:r w:rsidRPr="72036248" w:rsidR="72036248">
        <w:rPr>
          <w:lang w:val="en-NZ"/>
        </w:rPr>
        <w:t xml:space="preserve"> for the class diagram</w:t>
      </w:r>
    </w:p>
    <w:p w:rsidRPr="00C15F88" w:rsidR="000206BC" w:rsidP="0244FB91" w:rsidRDefault="000206BC" w14:paraId="7B2F88BD" w14:textId="25626B4A">
      <w:pPr>
        <w:rPr>
          <w:lang w:val="en-NZ"/>
        </w:rPr>
      </w:pPr>
      <w:r w:rsidRPr="0244FB91" w:rsidR="0244FB91">
        <w:rPr>
          <w:lang w:val="en-NZ"/>
        </w:rPr>
        <w:t>Our game</w:t>
      </w:r>
      <w:r w:rsidRPr="0244FB91" w:rsidR="0244FB91">
        <w:rPr>
          <w:lang w:val="en-NZ"/>
        </w:rPr>
        <w:t xml:space="preserve"> utilises the MVC design pattern, therefore our classes are separated into model, view, and controller</w:t>
      </w:r>
      <w:r w:rsidRPr="0244FB91" w:rsidR="0244FB91">
        <w:rPr>
          <w:lang w:val="en-NZ"/>
        </w:rPr>
        <w:t xml:space="preserve"> (refer to </w:t>
      </w:r>
      <w:r w:rsidRPr="0244FB91" w:rsidR="0244FB91">
        <w:rPr>
          <w:b w:val="1"/>
          <w:bCs w:val="1"/>
          <w:lang w:val="en-NZ"/>
        </w:rPr>
        <w:t>Appendix C</w:t>
      </w:r>
      <w:r w:rsidRPr="0244FB91" w:rsidR="0244FB91">
        <w:rPr>
          <w:lang w:val="en-NZ"/>
        </w:rPr>
        <w:t>)</w:t>
      </w:r>
      <w:r w:rsidRPr="0244FB91" w:rsidR="0244FB91">
        <w:rPr>
          <w:lang w:val="en-NZ"/>
        </w:rPr>
        <w:t>.</w:t>
      </w:r>
      <w:r w:rsidRPr="0244FB91" w:rsidR="0244FB91">
        <w:rPr>
          <w:lang w:val="en-NZ"/>
        </w:rPr>
        <w:t xml:space="preserve"> </w:t>
      </w:r>
      <w:r w:rsidRPr="0244FB91" w:rsidR="0244FB91">
        <w:rPr>
          <w:lang w:val="en-NZ"/>
        </w:rPr>
        <w:t>We have two controller classes</w:t>
      </w:r>
      <w:r w:rsidRPr="0244FB91" w:rsidR="0244FB91">
        <w:rPr>
          <w:lang w:val="en-NZ"/>
        </w:rPr>
        <w:t xml:space="preserve"> called </w:t>
      </w:r>
      <w:proofErr w:type="spellStart"/>
      <w:r w:rsidRPr="0244FB91" w:rsidR="0244FB91">
        <w:rPr>
          <w:lang w:val="en-NZ"/>
        </w:rPr>
        <w:t>InterfaceController</w:t>
      </w:r>
      <w:proofErr w:type="spellEnd"/>
      <w:r w:rsidRPr="0244FB91" w:rsidR="0244FB91">
        <w:rPr>
          <w:lang w:val="en-NZ"/>
        </w:rPr>
        <w:t xml:space="preserve"> and </w:t>
      </w:r>
      <w:proofErr w:type="spellStart"/>
      <w:r w:rsidRPr="0244FB91" w:rsidR="0244FB91">
        <w:rPr>
          <w:lang w:val="en-NZ"/>
        </w:rPr>
        <w:t>LevelController</w:t>
      </w:r>
      <w:proofErr w:type="spellEnd"/>
      <w:r w:rsidRPr="0244FB91" w:rsidR="0244FB91">
        <w:rPr>
          <w:lang w:val="en-NZ"/>
        </w:rPr>
        <w:t xml:space="preserve"> which handle the menu and</w:t>
      </w:r>
      <w:r w:rsidRPr="0244FB91" w:rsidR="0244FB91">
        <w:rPr>
          <w:lang w:val="en-NZ"/>
        </w:rPr>
        <w:t xml:space="preserve"> the actual game respectively</w:t>
      </w:r>
      <w:r w:rsidRPr="0244FB91" w:rsidR="0244FB91">
        <w:rPr>
          <w:lang w:val="en-NZ"/>
        </w:rPr>
        <w:t xml:space="preserve">. </w:t>
      </w:r>
      <w:r w:rsidRPr="0244FB91" w:rsidR="0244FB91">
        <w:rPr>
          <w:lang w:val="en-NZ"/>
        </w:rPr>
        <w:t xml:space="preserve">We have four Model classes called Person for our </w:t>
      </w:r>
      <w:r w:rsidRPr="0244FB91" w:rsidR="0244FB91">
        <w:rPr>
          <w:lang w:val="en-NZ"/>
        </w:rPr>
        <w:t>leader board</w:t>
      </w:r>
      <w:r w:rsidRPr="0244FB91" w:rsidR="0244FB91">
        <w:rPr>
          <w:lang w:val="en-NZ"/>
        </w:rPr>
        <w:t xml:space="preserve">, </w:t>
      </w:r>
      <w:r w:rsidRPr="0244FB91" w:rsidR="0244FB91">
        <w:rPr>
          <w:lang w:val="en-NZ"/>
        </w:rPr>
        <w:t xml:space="preserve">Map </w:t>
      </w:r>
      <w:r w:rsidRPr="0244FB91" w:rsidR="0244FB91">
        <w:rPr>
          <w:lang w:val="en-NZ"/>
        </w:rPr>
        <w:t xml:space="preserve">which </w:t>
      </w:r>
      <w:r w:rsidRPr="0244FB91" w:rsidR="0244FB91">
        <w:rPr>
          <w:lang w:val="en-NZ"/>
        </w:rPr>
        <w:t>is</w:t>
      </w:r>
      <w:r w:rsidRPr="0244FB91" w:rsidR="0244FB91">
        <w:rPr>
          <w:lang w:val="en-NZ"/>
        </w:rPr>
        <w:t xml:space="preserve"> </w:t>
      </w:r>
      <w:r w:rsidRPr="0244FB91" w:rsidR="0244FB91">
        <w:rPr>
          <w:lang w:val="en-NZ"/>
        </w:rPr>
        <w:t xml:space="preserve">our </w:t>
      </w:r>
      <w:r w:rsidRPr="0244FB91" w:rsidR="0244FB91">
        <w:rPr>
          <w:lang w:val="en-NZ"/>
        </w:rPr>
        <w:t>map data</w:t>
      </w:r>
      <w:r w:rsidRPr="0244FB91" w:rsidR="0244FB91">
        <w:rPr>
          <w:lang w:val="en-NZ"/>
        </w:rPr>
        <w:t xml:space="preserve"> model</w:t>
      </w:r>
      <w:r w:rsidRPr="0244FB91" w:rsidR="0244FB91">
        <w:rPr>
          <w:lang w:val="en-NZ"/>
        </w:rPr>
        <w:t>, Level</w:t>
      </w:r>
      <w:r w:rsidRPr="0244FB91" w:rsidR="0244FB91">
        <w:rPr>
          <w:lang w:val="en-NZ"/>
        </w:rPr>
        <w:t xml:space="preserve"> which handles the map data and the game variables</w:t>
      </w:r>
      <w:r w:rsidRPr="0244FB91" w:rsidR="0244FB91">
        <w:rPr>
          <w:lang w:val="en-NZ"/>
        </w:rPr>
        <w:t>.</w:t>
      </w:r>
      <w:r w:rsidRPr="0244FB91" w:rsidR="0244FB91">
        <w:rPr>
          <w:lang w:val="en-NZ"/>
        </w:rPr>
        <w:t xml:space="preserve"> </w:t>
      </w:r>
      <w:r w:rsidRPr="0244FB91" w:rsidR="0244FB91">
        <w:rPr>
          <w:lang w:val="en-NZ"/>
        </w:rPr>
        <w:t xml:space="preserve">We also have a multitude of view classes that handle the GUI, </w:t>
      </w:r>
      <w:r w:rsidRPr="0244FB91" w:rsidR="0244FB91">
        <w:rPr>
          <w:lang w:val="en-NZ"/>
        </w:rPr>
        <w:t>characters, consumables, and our story slides</w:t>
      </w:r>
      <w:r w:rsidRPr="0244FB91" w:rsidR="0244FB91">
        <w:rPr>
          <w:lang w:val="en-NZ"/>
        </w:rPr>
        <w:t xml:space="preserve">. </w:t>
      </w:r>
      <w:r w:rsidRPr="0244FB91" w:rsidR="0244FB91">
        <w:rPr>
          <w:lang w:val="en-NZ"/>
        </w:rPr>
        <w:t>Our system</w:t>
      </w:r>
      <w:r w:rsidRPr="0244FB91" w:rsidR="0244FB91">
        <w:rPr>
          <w:lang w:val="en-NZ"/>
        </w:rPr>
        <w:t xml:space="preserve"> starts (refer to </w:t>
      </w:r>
      <w:r w:rsidRPr="0244FB91" w:rsidR="0244FB91">
        <w:rPr>
          <w:b w:val="1"/>
          <w:bCs w:val="1"/>
          <w:lang w:val="en-NZ"/>
        </w:rPr>
        <w:t>Appendix B</w:t>
      </w:r>
      <w:r w:rsidRPr="0244FB91" w:rsidR="0244FB91">
        <w:rPr>
          <w:lang w:val="en-NZ"/>
        </w:rPr>
        <w:t xml:space="preserve">) at the </w:t>
      </w:r>
      <w:proofErr w:type="spellStart"/>
      <w:r w:rsidRPr="0244FB91" w:rsidR="0244FB91">
        <w:rPr>
          <w:lang w:val="en-NZ"/>
        </w:rPr>
        <w:t>MainApp</w:t>
      </w:r>
      <w:proofErr w:type="spellEnd"/>
      <w:r w:rsidRPr="0244FB91" w:rsidR="0244FB91">
        <w:rPr>
          <w:lang w:val="en-NZ"/>
        </w:rPr>
        <w:t xml:space="preserve"> class, where the main method is located. </w:t>
      </w:r>
      <w:r w:rsidRPr="0244FB91" w:rsidR="0244FB91">
        <w:rPr>
          <w:lang w:val="en-NZ"/>
        </w:rPr>
        <w:t xml:space="preserve">Which then </w:t>
      </w:r>
      <w:r w:rsidRPr="0244FB91" w:rsidR="0244FB91">
        <w:rPr>
          <w:lang w:val="en-NZ"/>
        </w:rPr>
        <w:t xml:space="preserve">initialises the </w:t>
      </w:r>
      <w:proofErr w:type="spellStart"/>
      <w:r w:rsidRPr="0244FB91" w:rsidR="0244FB91">
        <w:rPr>
          <w:lang w:val="en-NZ"/>
        </w:rPr>
        <w:t>InterfaceController</w:t>
      </w:r>
      <w:proofErr w:type="spellEnd"/>
      <w:r w:rsidRPr="0244FB91" w:rsidR="0244FB91">
        <w:rPr>
          <w:lang w:val="en-NZ"/>
        </w:rPr>
        <w:t xml:space="preserve">, </w:t>
      </w:r>
      <w:r w:rsidRPr="0244FB91" w:rsidR="0244FB91">
        <w:rPr>
          <w:lang w:val="en-NZ"/>
        </w:rPr>
        <w:t xml:space="preserve">then the </w:t>
      </w:r>
      <w:proofErr w:type="spellStart"/>
      <w:r w:rsidRPr="0244FB91" w:rsidR="0244FB91">
        <w:rPr>
          <w:lang w:val="en-NZ"/>
        </w:rPr>
        <w:t>InterfaceController</w:t>
      </w:r>
      <w:proofErr w:type="spellEnd"/>
      <w:r w:rsidRPr="0244FB91" w:rsidR="0244FB91">
        <w:rPr>
          <w:lang w:val="en-NZ"/>
        </w:rPr>
        <w:t xml:space="preserve"> creates the GUI and initialises the </w:t>
      </w:r>
      <w:proofErr w:type="spellStart"/>
      <w:r w:rsidRPr="0244FB91" w:rsidR="0244FB91">
        <w:rPr>
          <w:lang w:val="en-NZ"/>
        </w:rPr>
        <w:t>LevelController</w:t>
      </w:r>
      <w:proofErr w:type="spellEnd"/>
      <w:r w:rsidRPr="0244FB91" w:rsidR="0244FB91">
        <w:rPr>
          <w:lang w:val="en-NZ"/>
        </w:rPr>
        <w:t>.</w:t>
      </w:r>
      <w:r w:rsidRPr="0244FB91" w:rsidR="0244FB91">
        <w:rPr>
          <w:lang w:val="en-NZ"/>
        </w:rPr>
        <w:t xml:space="preserve"> The </w:t>
      </w:r>
      <w:proofErr w:type="spellStart"/>
      <w:r w:rsidRPr="0244FB91" w:rsidR="0244FB91">
        <w:rPr>
          <w:lang w:val="en-NZ"/>
        </w:rPr>
        <w:t>LevelController</w:t>
      </w:r>
      <w:proofErr w:type="spellEnd"/>
      <w:r w:rsidRPr="0244FB91" w:rsidR="0244FB91">
        <w:rPr>
          <w:lang w:val="en-NZ"/>
        </w:rPr>
        <w:t xml:space="preserve"> </w:t>
      </w:r>
      <w:r w:rsidRPr="0244FB91" w:rsidR="0244FB91">
        <w:rPr>
          <w:lang w:val="en-NZ"/>
        </w:rPr>
        <w:t xml:space="preserve">initialises </w:t>
      </w:r>
      <w:proofErr w:type="spellStart"/>
      <w:r w:rsidRPr="0244FB91" w:rsidR="0244FB91">
        <w:rPr>
          <w:lang w:val="en-NZ"/>
        </w:rPr>
        <w:t>LevelVisuals</w:t>
      </w:r>
      <w:proofErr w:type="spellEnd"/>
      <w:r w:rsidRPr="0244FB91" w:rsidR="0244FB91">
        <w:rPr>
          <w:lang w:val="en-NZ"/>
        </w:rPr>
        <w:t>, Level, Map</w:t>
      </w:r>
      <w:r w:rsidRPr="0244FB91" w:rsidR="0244FB91">
        <w:rPr>
          <w:lang w:val="en-NZ"/>
        </w:rPr>
        <w:t xml:space="preserve"> and</w:t>
      </w:r>
      <w:r w:rsidRPr="0244FB91" w:rsidR="0244FB91">
        <w:rPr>
          <w:lang w:val="en-NZ"/>
        </w:rPr>
        <w:t xml:space="preserve"> ge</w:t>
      </w:r>
      <w:r w:rsidRPr="0244FB91" w:rsidR="0244FB91">
        <w:rPr>
          <w:lang w:val="en-NZ"/>
        </w:rPr>
        <w:t xml:space="preserve">nerates the actual level on the screen by </w:t>
      </w:r>
      <w:r w:rsidRPr="0244FB91" w:rsidR="0244FB91">
        <w:rPr>
          <w:lang w:val="en-NZ"/>
        </w:rPr>
        <w:t xml:space="preserve">calling </w:t>
      </w:r>
      <w:proofErr w:type="spellStart"/>
      <w:r w:rsidRPr="0244FB91" w:rsidR="0244FB91">
        <w:rPr>
          <w:lang w:val="en-NZ"/>
        </w:rPr>
        <w:t>generateMap</w:t>
      </w:r>
      <w:proofErr w:type="spellEnd"/>
      <w:r w:rsidRPr="0244FB91" w:rsidR="0244FB91">
        <w:rPr>
          <w:lang w:val="en-NZ"/>
        </w:rPr>
        <w:t>(), then</w:t>
      </w:r>
      <w:r w:rsidRPr="0244FB91" w:rsidR="0244FB91">
        <w:rPr>
          <w:lang w:val="en-NZ"/>
        </w:rPr>
        <w:t xml:space="preserve"> </w:t>
      </w:r>
      <w:proofErr w:type="spellStart"/>
      <w:r w:rsidRPr="0244FB91" w:rsidR="0244FB91">
        <w:rPr>
          <w:lang w:val="en-NZ"/>
        </w:rPr>
        <w:t>generateMap</w:t>
      </w:r>
      <w:proofErr w:type="spellEnd"/>
      <w:r w:rsidRPr="0244FB91" w:rsidR="0244FB91">
        <w:rPr>
          <w:lang w:val="en-NZ"/>
        </w:rPr>
        <w:t>() function refers to the Level, Map, and character classes</w:t>
      </w:r>
      <w:r w:rsidRPr="0244FB91" w:rsidR="0244FB91">
        <w:rPr>
          <w:lang w:val="en-NZ"/>
        </w:rPr>
        <w:t xml:space="preserve">. </w:t>
      </w:r>
      <w:r w:rsidRPr="0244FB91" w:rsidR="0244FB91">
        <w:rPr>
          <w:lang w:val="en-NZ"/>
        </w:rPr>
        <w:t xml:space="preserve">Once the level ends, the </w:t>
      </w:r>
      <w:proofErr w:type="spellStart"/>
      <w:r w:rsidRPr="0244FB91" w:rsidR="0244FB91">
        <w:rPr>
          <w:lang w:val="en-NZ"/>
        </w:rPr>
        <w:t>LevelController</w:t>
      </w:r>
      <w:proofErr w:type="spellEnd"/>
      <w:r w:rsidRPr="0244FB91" w:rsidR="0244FB91">
        <w:rPr>
          <w:lang w:val="en-NZ"/>
        </w:rPr>
        <w:t xml:space="preserve"> calls the </w:t>
      </w:r>
      <w:proofErr w:type="spellStart"/>
      <w:r w:rsidRPr="0244FB91" w:rsidR="0244FB91">
        <w:rPr>
          <w:lang w:val="en-NZ"/>
        </w:rPr>
        <w:t>resetStartSta</w:t>
      </w:r>
      <w:r w:rsidRPr="0244FB91" w:rsidR="0244FB91">
        <w:rPr>
          <w:lang w:val="en-NZ"/>
        </w:rPr>
        <w:t>te</w:t>
      </w:r>
      <w:proofErr w:type="spellEnd"/>
      <w:r w:rsidRPr="0244FB91" w:rsidR="0244FB91">
        <w:rPr>
          <w:lang w:val="en-NZ"/>
        </w:rPr>
        <w:t xml:space="preserve">() function which then calls the </w:t>
      </w:r>
      <w:proofErr w:type="spellStart"/>
      <w:r w:rsidRPr="0244FB91" w:rsidR="0244FB91">
        <w:rPr>
          <w:lang w:val="en-NZ"/>
        </w:rPr>
        <w:t>showHome</w:t>
      </w:r>
      <w:proofErr w:type="spellEnd"/>
      <w:r w:rsidRPr="0244FB91" w:rsidR="0244FB91">
        <w:rPr>
          <w:lang w:val="en-NZ"/>
        </w:rPr>
        <w:t xml:space="preserve">() function in </w:t>
      </w:r>
      <w:proofErr w:type="spellStart"/>
      <w:r w:rsidRPr="0244FB91" w:rsidR="0244FB91">
        <w:rPr>
          <w:lang w:val="en-NZ"/>
        </w:rPr>
        <w:t>InterfaceController</w:t>
      </w:r>
      <w:proofErr w:type="spellEnd"/>
      <w:r w:rsidRPr="0244FB91" w:rsidR="0244FB91">
        <w:rPr>
          <w:lang w:val="en-NZ"/>
        </w:rPr>
        <w:t xml:space="preserve"> to return back to the main menu.</w:t>
      </w:r>
      <w:bookmarkStart w:name="_GoBack" w:id="5"/>
      <w:bookmarkEnd w:id="5"/>
    </w:p>
    <w:p w:rsidR="00991641" w:rsidP="72036248" w:rsidRDefault="001972BB" w14:paraId="4EC38378" w14:textId="3D5166F0" w14:noSpellErr="1">
      <w:pPr>
        <w:pStyle w:val="Heading1"/>
        <w:rPr>
          <w:lang w:val="en-NZ"/>
        </w:rPr>
      </w:pPr>
      <w:r w:rsidRPr="72036248" w:rsidR="72036248">
        <w:rPr>
          <w:lang w:val="en-NZ"/>
        </w:rPr>
        <w:t xml:space="preserve">Future </w:t>
      </w:r>
      <w:commentRangeStart w:id="6"/>
      <w:r w:rsidRPr="72036248" w:rsidR="72036248">
        <w:rPr>
          <w:lang w:val="en-NZ"/>
        </w:rPr>
        <w:t>improvements</w:t>
      </w:r>
      <w:commentRangeEnd w:id="6"/>
      <w:r>
        <w:rPr>
          <w:rStyle w:val="CommentReference"/>
        </w:rPr>
        <w:commentReference w:id="6"/>
      </w:r>
    </w:p>
    <w:p w:rsidR="00062886" w:rsidP="72036248" w:rsidRDefault="009E6E0B" w14:paraId="7241E391" w14:textId="1162837B" w14:noSpellErr="1">
      <w:pPr>
        <w:rPr>
          <w:lang w:val="en-NZ"/>
        </w:rPr>
      </w:pPr>
      <w:r w:rsidRPr="72036248" w:rsidR="72036248">
        <w:rPr>
          <w:lang w:val="en-NZ"/>
        </w:rPr>
        <w:t xml:space="preserve">We were not able to complete all the features we </w:t>
      </w:r>
      <w:r w:rsidRPr="72036248" w:rsidR="72036248">
        <w:rPr>
          <w:lang w:val="en-NZ"/>
        </w:rPr>
        <w:t>planned by the deadline. Therefore, a</w:t>
      </w:r>
      <w:r w:rsidRPr="72036248" w:rsidR="72036248">
        <w:rPr>
          <w:lang w:val="en-NZ"/>
        </w:rPr>
        <w:t>dditional</w:t>
      </w:r>
      <w:r w:rsidRPr="72036248" w:rsidR="72036248">
        <w:rPr>
          <w:lang w:val="en-NZ"/>
        </w:rPr>
        <w:t xml:space="preserve"> features and </w:t>
      </w:r>
      <w:r w:rsidRPr="72036248" w:rsidR="72036248">
        <w:rPr>
          <w:lang w:val="en-NZ"/>
        </w:rPr>
        <w:t>improvements</w:t>
      </w:r>
      <w:r w:rsidRPr="72036248" w:rsidR="72036248">
        <w:rPr>
          <w:lang w:val="en-NZ"/>
        </w:rPr>
        <w:t xml:space="preserve"> can be implemented</w:t>
      </w:r>
      <w:r w:rsidRPr="72036248" w:rsidR="72036248">
        <w:rPr>
          <w:lang w:val="en-NZ"/>
        </w:rPr>
        <w:t xml:space="preserve"> in the future</w:t>
      </w:r>
      <w:r w:rsidRPr="72036248" w:rsidR="72036248">
        <w:rPr>
          <w:lang w:val="en-NZ"/>
        </w:rPr>
        <w:t xml:space="preserve"> to</w:t>
      </w:r>
      <w:r w:rsidRPr="72036248" w:rsidR="72036248">
        <w:rPr>
          <w:lang w:val="en-NZ"/>
        </w:rPr>
        <w:t xml:space="preserve"> further improve our product.</w:t>
      </w:r>
      <w:r w:rsidRPr="72036248" w:rsidR="72036248">
        <w:rPr>
          <w:lang w:val="en-NZ"/>
        </w:rPr>
        <w:t xml:space="preserve"> </w:t>
      </w:r>
    </w:p>
    <w:p w:rsidR="00603A80" w:rsidP="72036248" w:rsidRDefault="008962F3" w14:paraId="4104C40B" w14:textId="21F12D1A" w14:noSpellErr="1">
      <w:pPr>
        <w:rPr>
          <w:lang w:val="en-NZ"/>
        </w:rPr>
      </w:pPr>
      <w:r w:rsidRPr="72036248" w:rsidR="72036248">
        <w:rPr>
          <w:lang w:val="en-NZ"/>
        </w:rPr>
        <w:t xml:space="preserve">The </w:t>
      </w:r>
      <w:r w:rsidRPr="72036248" w:rsidR="72036248">
        <w:rPr>
          <w:lang w:val="en-NZ"/>
        </w:rPr>
        <w:t>first</w:t>
      </w:r>
      <w:r w:rsidRPr="72036248" w:rsidR="72036248">
        <w:rPr>
          <w:lang w:val="en-NZ"/>
        </w:rPr>
        <w:t xml:space="preserve"> step would be to improve the alien AI by including a scatter mode, so the user can have a short break from being chased.</w:t>
      </w:r>
      <w:r w:rsidRPr="72036248" w:rsidR="72036248">
        <w:rPr>
          <w:lang w:val="en-NZ"/>
        </w:rPr>
        <w:t xml:space="preserve"> </w:t>
      </w:r>
      <w:r w:rsidRPr="72036248" w:rsidR="72036248">
        <w:rPr>
          <w:lang w:val="en-NZ"/>
        </w:rPr>
        <w:t>Secondly, we could add the ability to select th</w:t>
      </w:r>
      <w:r w:rsidRPr="72036248" w:rsidR="72036248">
        <w:rPr>
          <w:lang w:val="en-NZ"/>
        </w:rPr>
        <w:t xml:space="preserve">e spaceman skin so the user </w:t>
      </w:r>
      <w:r w:rsidRPr="72036248" w:rsidR="72036248">
        <w:rPr>
          <w:lang w:val="en-NZ"/>
        </w:rPr>
        <w:t>chooses</w:t>
      </w:r>
      <w:r w:rsidRPr="72036248" w:rsidR="72036248">
        <w:rPr>
          <w:lang w:val="en-NZ"/>
        </w:rPr>
        <w:t xml:space="preserve"> how the protagonist should appear.</w:t>
      </w:r>
      <w:r w:rsidRPr="72036248" w:rsidR="72036248">
        <w:rPr>
          <w:lang w:val="en-NZ"/>
        </w:rPr>
        <w:t xml:space="preserve"> </w:t>
      </w:r>
      <w:r w:rsidRPr="72036248" w:rsidR="72036248">
        <w:rPr>
          <w:lang w:val="en-NZ"/>
        </w:rPr>
        <w:t xml:space="preserve">We could also add the ability to select from a </w:t>
      </w:r>
      <w:r w:rsidRPr="72036248" w:rsidR="72036248">
        <w:rPr>
          <w:lang w:val="en-NZ"/>
        </w:rPr>
        <w:t xml:space="preserve">few </w:t>
      </w:r>
      <w:r w:rsidRPr="72036248" w:rsidR="72036248">
        <w:rPr>
          <w:lang w:val="en-NZ"/>
        </w:rPr>
        <w:t>themes so the user can modify how the game’s appearance.</w:t>
      </w:r>
      <w:r w:rsidRPr="72036248" w:rsidR="72036248">
        <w:rPr>
          <w:lang w:val="en-NZ"/>
        </w:rPr>
        <w:t xml:space="preserve"> </w:t>
      </w:r>
      <w:r w:rsidRPr="72036248" w:rsidR="72036248">
        <w:rPr>
          <w:lang w:val="en-NZ"/>
        </w:rPr>
        <w:t>The game can be further expanded by creating new game modes such as</w:t>
      </w:r>
      <w:r w:rsidRPr="72036248" w:rsidR="72036248">
        <w:rPr>
          <w:lang w:val="en-NZ"/>
        </w:rPr>
        <w:t xml:space="preserve"> Spaceman vs Spaceman mode where there are two user controlled protagonists</w:t>
      </w:r>
      <w:r w:rsidRPr="72036248" w:rsidR="72036248">
        <w:rPr>
          <w:lang w:val="en-NZ"/>
        </w:rPr>
        <w:t xml:space="preserve"> and the one with the highest score wins</w:t>
      </w:r>
      <w:r w:rsidRPr="72036248" w:rsidR="72036248">
        <w:rPr>
          <w:lang w:val="en-NZ"/>
        </w:rPr>
        <w:t>, and Random Map mode where the game would generate map</w:t>
      </w:r>
      <w:r w:rsidRPr="72036248" w:rsidR="72036248">
        <w:rPr>
          <w:lang w:val="en-NZ"/>
        </w:rPr>
        <w:t>s</w:t>
      </w:r>
      <w:r w:rsidRPr="72036248" w:rsidR="72036248">
        <w:rPr>
          <w:lang w:val="en-NZ"/>
        </w:rPr>
        <w:t xml:space="preserve"> randomly using </w:t>
      </w:r>
      <w:r w:rsidRPr="72036248" w:rsidR="72036248">
        <w:rPr>
          <w:lang w:val="en-NZ"/>
        </w:rPr>
        <w:t xml:space="preserve">pre-set Tetris style blocks and utilising our </w:t>
      </w:r>
      <w:r w:rsidRPr="72036248" w:rsidR="72036248">
        <w:rPr>
          <w:lang w:val="en-NZ"/>
        </w:rPr>
        <w:t>Shortest Path</w:t>
      </w:r>
      <w:r w:rsidRPr="72036248" w:rsidR="72036248">
        <w:rPr>
          <w:lang w:val="en-NZ"/>
        </w:rPr>
        <w:t xml:space="preserve"> </w:t>
      </w:r>
      <w:r w:rsidRPr="72036248" w:rsidR="72036248">
        <w:rPr>
          <w:lang w:val="en-NZ"/>
        </w:rPr>
        <w:t>class to check if the map is valid</w:t>
      </w:r>
      <w:r w:rsidRPr="72036248" w:rsidR="72036248">
        <w:rPr>
          <w:lang w:val="en-NZ"/>
        </w:rPr>
        <w:t>.</w:t>
      </w:r>
      <w:r w:rsidRPr="72036248" w:rsidR="72036248">
        <w:rPr>
          <w:lang w:val="en-NZ"/>
        </w:rPr>
        <w:t xml:space="preserve"> Further improvements can be made to the gameplay, </w:t>
      </w:r>
      <w:r w:rsidRPr="72036248" w:rsidR="72036248">
        <w:rPr>
          <w:lang w:val="en-NZ"/>
        </w:rPr>
        <w:t>where we could add</w:t>
      </w:r>
      <w:r w:rsidRPr="72036248" w:rsidR="72036248">
        <w:rPr>
          <w:lang w:val="en-NZ"/>
        </w:rPr>
        <w:t xml:space="preserve"> more unique powerups such as a laser powerup that </w:t>
      </w:r>
      <w:r w:rsidRPr="72036248" w:rsidR="72036248">
        <w:rPr>
          <w:lang w:val="en-NZ"/>
        </w:rPr>
        <w:t xml:space="preserve">consumes any aliens that is in the same axis as the direction of the protagonist, </w:t>
      </w:r>
      <w:r w:rsidRPr="72036248" w:rsidR="72036248">
        <w:rPr>
          <w:lang w:val="en-NZ"/>
        </w:rPr>
        <w:t>we also</w:t>
      </w:r>
      <w:r w:rsidRPr="72036248" w:rsidR="72036248">
        <w:rPr>
          <w:lang w:val="en-NZ"/>
        </w:rPr>
        <w:t xml:space="preserve"> make the wall objects with images instead of just using the Rectangle class</w:t>
      </w:r>
      <w:r w:rsidRPr="72036248" w:rsidR="72036248">
        <w:rPr>
          <w:lang w:val="en-NZ"/>
        </w:rPr>
        <w:t>.</w:t>
      </w:r>
    </w:p>
    <w:p w:rsidRPr="0043415D" w:rsidR="00D2382D" w:rsidP="72036248" w:rsidRDefault="00062886" w14:paraId="7A49E59D" w14:textId="27266B06" w14:noSpellErr="1">
      <w:pPr>
        <w:rPr>
          <w:lang w:val="en-NZ"/>
        </w:rPr>
      </w:pPr>
      <w:r w:rsidRPr="72036248" w:rsidR="72036248">
        <w:rPr>
          <w:lang w:val="en-NZ"/>
        </w:rPr>
        <w:t xml:space="preserve">These additional </w:t>
      </w:r>
      <w:r w:rsidRPr="72036248" w:rsidR="72036248">
        <w:rPr>
          <w:lang w:val="en-NZ"/>
        </w:rPr>
        <w:t xml:space="preserve">features would greatly improve the gameplay experience and </w:t>
      </w:r>
      <w:r w:rsidRPr="72036248" w:rsidR="72036248">
        <w:rPr>
          <w:lang w:val="en-NZ"/>
        </w:rPr>
        <w:t xml:space="preserve">give the user more variety in game </w:t>
      </w:r>
      <w:r w:rsidRPr="72036248" w:rsidR="72036248">
        <w:rPr>
          <w:lang w:val="en-NZ"/>
        </w:rPr>
        <w:t>mode</w:t>
      </w:r>
      <w:r w:rsidRPr="72036248" w:rsidR="72036248">
        <w:rPr>
          <w:lang w:val="en-NZ"/>
        </w:rPr>
        <w:t xml:space="preserve"> </w:t>
      </w:r>
      <w:r w:rsidRPr="72036248" w:rsidR="72036248">
        <w:rPr>
          <w:lang w:val="en-NZ"/>
        </w:rPr>
        <w:t>selection</w:t>
      </w:r>
      <w:r w:rsidRPr="72036248" w:rsidR="72036248">
        <w:rPr>
          <w:lang w:val="en-NZ"/>
        </w:rPr>
        <w:t>. Thus, the user is</w:t>
      </w:r>
      <w:r w:rsidRPr="72036248" w:rsidR="72036248">
        <w:rPr>
          <w:lang w:val="en-NZ"/>
        </w:rPr>
        <w:t xml:space="preserve"> less likely to get bored and would enjoy the game </w:t>
      </w:r>
      <w:r w:rsidRPr="72036248" w:rsidR="72036248">
        <w:rPr>
          <w:lang w:val="en-NZ"/>
        </w:rPr>
        <w:t>experience much more.</w:t>
      </w:r>
      <w:r w:rsidRPr="72036248">
        <w:rPr>
          <w:lang w:val="en-NZ"/>
        </w:rPr>
        <w:br w:type="page"/>
      </w:r>
    </w:p>
    <w:p w:rsidR="001972BB" w:rsidP="72036248" w:rsidRDefault="42D3C21B" w14:paraId="197C6C5F" w14:textId="78032783" w14:noSpellErr="1">
      <w:pPr>
        <w:pStyle w:val="Heading1"/>
        <w:rPr>
          <w:lang w:val="en-NZ"/>
        </w:rPr>
      </w:pPr>
      <w:r w:rsidRPr="72036248" w:rsidR="72036248">
        <w:rPr>
          <w:lang w:val="en-NZ"/>
        </w:rPr>
        <w:t>Appendix</w:t>
      </w:r>
    </w:p>
    <w:p w:rsidR="002959F1" w:rsidP="00BB79DD" w:rsidRDefault="00B0469D" w14:paraId="6DA56853" w14:textId="0D7C2577" w14:noSpellErr="1">
      <w:pPr>
        <w:pStyle w:val="Heading2"/>
      </w:pPr>
      <w:r w:rsidR="72036248">
        <w:rPr/>
        <w:t>Appendix A: Class Diagram</w:t>
      </w:r>
    </w:p>
    <w:p w:rsidR="00993CCE" w:rsidP="00BB79DD" w:rsidRDefault="42D3C21B" w14:paraId="0486FBED" w14:textId="77777777">
      <w:pPr>
        <w:pStyle w:val="Heading2"/>
      </w:pPr>
      <w:r>
        <w:drawing>
          <wp:inline wp14:editId="73479825" wp14:anchorId="16466746">
            <wp:extent cx="5964526" cy="4970440"/>
            <wp:effectExtent l="0" t="0" r="0" b="0"/>
            <wp:docPr id="1227652174" name="picture" title=""/>
            <wp:cNvGraphicFramePr>
              <a:graphicFrameLocks noChangeAspect="1"/>
            </wp:cNvGraphicFramePr>
            <a:graphic>
              <a:graphicData uri="http://schemas.openxmlformats.org/drawingml/2006/picture">
                <pic:pic>
                  <pic:nvPicPr>
                    <pic:cNvPr id="0" name="picture"/>
                    <pic:cNvPicPr/>
                  </pic:nvPicPr>
                  <pic:blipFill>
                    <a:blip r:embed="R75f2679ad199419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64526" cy="4970440"/>
                    </a:xfrm>
                    <a:prstGeom prst="rect">
                      <a:avLst/>
                    </a:prstGeom>
                  </pic:spPr>
                </pic:pic>
              </a:graphicData>
            </a:graphic>
          </wp:inline>
        </w:drawing>
      </w:r>
    </w:p>
    <w:p w:rsidR="00993CCE" w:rsidRDefault="00993CCE" w14:paraId="1ED89E8B" w14:textId="77777777">
      <w:pPr>
        <w:rPr>
          <w:rFonts w:asciiTheme="majorHAnsi" w:hAnsiTheme="majorHAnsi" w:eastAsiaTheme="majorEastAsia" w:cstheme="majorBidi"/>
          <w:b/>
          <w:bCs/>
          <w:smallCaps/>
          <w:sz w:val="28"/>
          <w:szCs w:val="28"/>
        </w:rPr>
      </w:pPr>
      <w:r>
        <w:br w:type="page"/>
      </w:r>
    </w:p>
    <w:p w:rsidR="002959F1" w:rsidP="00BB79DD" w:rsidRDefault="00B0469D" w14:paraId="34B7731F" w14:textId="497B6B85" w14:noSpellErr="1">
      <w:pPr>
        <w:pStyle w:val="Heading2"/>
      </w:pPr>
      <w:r w:rsidR="72036248">
        <w:rPr/>
        <w:t>Appendix B: Sequence Diagram</w:t>
      </w:r>
    </w:p>
    <w:p w:rsidR="00BB79DD" w:rsidP="00BB79DD" w:rsidRDefault="00951CC0" w14:paraId="09C5527F" w14:textId="77777777">
      <w:pPr>
        <w:pStyle w:val="Heading2"/>
      </w:pPr>
      <w:r>
        <w:rPr>
          <w:noProof/>
        </w:rPr>
        <w:drawing>
          <wp:inline distT="0" distB="0" distL="0" distR="0" wp14:anchorId="121D436B" wp14:editId="03EB79D0">
            <wp:extent cx="5955353" cy="2724150"/>
            <wp:effectExtent l="0" t="0" r="0" b="0"/>
            <wp:docPr id="1" name="Picture 1" descr="C:\Users\Dy\AppData\Local\Microsoft\Windows\INetCache\Content.Word\Sequence Diagram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y\AppData\Local\Microsoft\Windows\INetCache\Content.Word\Sequence Diagram - Page 1.png"/>
                    <pic:cNvPicPr>
                      <a:picLocks noChangeAspect="1" noChangeArrowheads="1"/>
                    </pic:cNvPicPr>
                  </pic:nvPicPr>
                  <pic:blipFill rotWithShape="1">
                    <a:blip r:embed="rId15">
                      <a:extLst>
                        <a:ext uri="{28A0092B-C50C-407E-A947-70E740481C1C}">
                          <a14:useLocalDpi xmlns:a14="http://schemas.microsoft.com/office/drawing/2010/main" val="0"/>
                        </a:ext>
                      </a:extLst>
                    </a:blip>
                    <a:srcRect r="30599"/>
                    <a:stretch/>
                  </pic:blipFill>
                  <pic:spPr bwMode="auto">
                    <a:xfrm>
                      <a:off x="0" y="0"/>
                      <a:ext cx="5966908" cy="2729435"/>
                    </a:xfrm>
                    <a:prstGeom prst="rect">
                      <a:avLst/>
                    </a:prstGeom>
                    <a:noFill/>
                    <a:ln>
                      <a:noFill/>
                    </a:ln>
                    <a:extLst>
                      <a:ext uri="{53640926-AAD7-44D8-BBD7-CCE9431645EC}">
                        <a14:shadowObscured xmlns:a14="http://schemas.microsoft.com/office/drawing/2010/main"/>
                      </a:ext>
                    </a:extLst>
                  </pic:spPr>
                </pic:pic>
              </a:graphicData>
            </a:graphic>
          </wp:inline>
        </w:drawing>
      </w:r>
      <w:r w:rsidR="42D3C21B">
        <w:br/>
      </w:r>
    </w:p>
    <w:p w:rsidR="00BB79DD" w:rsidRDefault="00BB79DD" w14:paraId="33EA3DF0" w14:textId="441FFE89">
      <w:pPr>
        <w:rPr>
          <w:rFonts w:asciiTheme="majorHAnsi" w:hAnsiTheme="majorHAnsi" w:eastAsiaTheme="majorEastAsia" w:cstheme="majorBidi"/>
          <w:b/>
          <w:bCs/>
          <w:smallCaps/>
          <w:sz w:val="28"/>
          <w:szCs w:val="28"/>
        </w:rPr>
      </w:pPr>
      <w:r>
        <w:br w:type="page"/>
      </w:r>
    </w:p>
    <w:p w:rsidRPr="000344F5" w:rsidR="000344F5" w:rsidP="000344F5" w:rsidRDefault="000344F5" w14:paraId="42B33DAD" w14:textId="1A3A8750" w14:noSpellErr="1">
      <w:pPr>
        <w:pStyle w:val="Heading2"/>
      </w:pPr>
      <w:r>
        <w:rPr>
          <w:noProof/>
        </w:rPr>
        <w:lastRenderedPageBreak/>
        <w:drawing>
          <wp:anchor distT="0" distB="0" distL="114300" distR="114300" simplePos="0" relativeHeight="251658240" behindDoc="1" locked="0" layoutInCell="1" allowOverlap="1" wp14:anchorId="0E4D4C10" wp14:editId="49FFA666">
            <wp:simplePos x="0" y="0"/>
            <wp:positionH relativeFrom="margin">
              <wp:posOffset>-9525</wp:posOffset>
            </wp:positionH>
            <wp:positionV relativeFrom="paragraph">
              <wp:posOffset>249555</wp:posOffset>
            </wp:positionV>
            <wp:extent cx="3752850" cy="6373495"/>
            <wp:effectExtent l="0" t="0" r="0" b="8255"/>
            <wp:wrapTopAndBottom/>
            <wp:docPr id="836599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6" cstate="print">
                      <a:extLst>
                        <a:ext uri="{28A0092B-C50C-407E-A947-70E740481C1C}">
                          <a14:useLocalDpi xmlns:a14="http://schemas.microsoft.com/office/drawing/2010/main" val="0"/>
                        </a:ext>
                      </a:extLst>
                    </a:blip>
                    <a:srcRect t="14601" r="85762" b="42412"/>
                    <a:stretch/>
                  </pic:blipFill>
                  <pic:spPr bwMode="auto">
                    <a:xfrm>
                      <a:off x="0" y="0"/>
                      <a:ext cx="3752850" cy="6373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4084">
        <w:rPr/>
        <w:t>Appendix C: MVC Folder Structure</w:t>
      </w:r>
    </w:p>
    <w:p w:rsidR="000344F5" w:rsidRDefault="000344F5" w14:paraId="17937D58" w14:textId="441FFE89">
      <w:pPr>
        <w:rPr>
          <w:rFonts w:asciiTheme="majorHAnsi" w:hAnsiTheme="majorHAnsi" w:eastAsiaTheme="majorEastAsia" w:cstheme="majorBidi"/>
          <w:b/>
          <w:bCs/>
          <w:smallCaps/>
          <w:sz w:val="28"/>
          <w:szCs w:val="28"/>
        </w:rPr>
      </w:pPr>
      <w:r>
        <w:br w:type="page"/>
      </w:r>
    </w:p>
    <w:p w:rsidRPr="008C12FA" w:rsidR="008C12FA" w:rsidP="008C12FA" w:rsidRDefault="000344F5" w14:paraId="37F0F09F" w14:textId="06DDA38A" w14:noSpellErr="1">
      <w:pPr>
        <w:pStyle w:val="Heading2"/>
      </w:pPr>
      <w:r w:rsidR="72036248">
        <w:rPr/>
        <w:t>A</w:t>
      </w:r>
      <w:r w:rsidR="72036248">
        <w:rPr/>
        <w:t xml:space="preserve">ppendix D: </w:t>
      </w:r>
      <w:r w:rsidR="72036248">
        <w:rPr/>
        <w:t>Screenshots of game</w:t>
      </w:r>
    </w:p>
    <w:p w:rsidR="1FD973CF" w:rsidP="1FD973CF" w:rsidRDefault="12FC9EA6" w14:paraId="18E4A857" w14:textId="3BD6CDA0" w14:noSpellErr="1">
      <w:pPr>
        <w:pStyle w:val="Heading3"/>
      </w:pPr>
      <w:r w:rsidR="72036248">
        <w:rPr/>
        <w:t xml:space="preserve">D1: GUI; </w:t>
      </w:r>
      <w:r w:rsidR="72036248">
        <w:rPr/>
        <w:t>Demonstrating controlling the window</w:t>
      </w:r>
    </w:p>
    <w:p w:rsidR="3AC9AEB3" w:rsidP="3AC9AEB3" w:rsidRDefault="5469A007" w14:paraId="12109817" w14:textId="57537B2A">
      <w:r>
        <w:rPr>
          <w:noProof/>
        </w:rPr>
        <w:drawing>
          <wp:inline distT="0" distB="0" distL="0" distR="0" wp14:anchorId="6A39EC9F" wp14:editId="3A603640">
            <wp:extent cx="2800388" cy="1922296"/>
            <wp:effectExtent l="0" t="0" r="0" b="0"/>
            <wp:docPr id="59152290"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rcRect l="12916" t="2962" r="13333" b="7037"/>
                    <a:stretch>
                      <a:fillRect/>
                    </a:stretch>
                  </pic:blipFill>
                  <pic:spPr>
                    <a:xfrm>
                      <a:off x="0" y="0"/>
                      <a:ext cx="2800388" cy="1922296"/>
                    </a:xfrm>
                    <a:prstGeom prst="rect">
                      <a:avLst/>
                    </a:prstGeom>
                  </pic:spPr>
                </pic:pic>
              </a:graphicData>
            </a:graphic>
          </wp:inline>
        </w:drawing>
      </w:r>
      <w:r>
        <w:rPr>
          <w:noProof/>
        </w:rPr>
        <w:drawing>
          <wp:inline distT="0" distB="0" distL="0" distR="0" wp14:anchorId="05F6EC28" wp14:editId="2CE4BB68">
            <wp:extent cx="2802027" cy="1912632"/>
            <wp:effectExtent l="0" t="0" r="0" b="0"/>
            <wp:docPr id="3871944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rcRect l="12500" t="2962" r="13333" b="7037"/>
                    <a:stretch>
                      <a:fillRect/>
                    </a:stretch>
                  </pic:blipFill>
                  <pic:spPr>
                    <a:xfrm>
                      <a:off x="0" y="0"/>
                      <a:ext cx="2802027" cy="1912632"/>
                    </a:xfrm>
                    <a:prstGeom prst="rect">
                      <a:avLst/>
                    </a:prstGeom>
                  </pic:spPr>
                </pic:pic>
              </a:graphicData>
            </a:graphic>
          </wp:inline>
        </w:drawing>
      </w:r>
    </w:p>
    <w:p w:rsidR="003810B2" w:rsidP="1F0241ED" w:rsidRDefault="1F0241ED" w14:paraId="70341ADB" w14:textId="60BF7B69" w14:noSpellErr="1">
      <w:pPr>
        <w:pStyle w:val="Heading3"/>
      </w:pPr>
      <w:r>
        <w:rPr/>
        <w:t>D2: Multiplayer Menu Interface</w:t>
      </w:r>
      <w:r w:rsidR="3AC9AEB3">
        <w:br/>
      </w:r>
      <w:r w:rsidR="3AC9AEB3">
        <w:rPr>
          <w:noProof/>
        </w:rPr>
        <w:drawing>
          <wp:inline distT="0" distB="0" distL="0" distR="0" wp14:anchorId="23F1F316" wp14:editId="1A9F82B4">
            <wp:extent cx="2743236" cy="2009220"/>
            <wp:effectExtent l="0" t="0" r="0" b="0"/>
            <wp:docPr id="17708561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val="0"/>
                        </a:ext>
                      </a:extLst>
                    </a:blip>
                    <a:srcRect l="12820" t="3142" r="16506" b="4571"/>
                    <a:stretch>
                      <a:fillRect/>
                    </a:stretch>
                  </pic:blipFill>
                  <pic:spPr>
                    <a:xfrm>
                      <a:off x="0" y="0"/>
                      <a:ext cx="2743236" cy="2009220"/>
                    </a:xfrm>
                    <a:prstGeom prst="rect">
                      <a:avLst/>
                    </a:prstGeom>
                  </pic:spPr>
                </pic:pic>
              </a:graphicData>
            </a:graphic>
          </wp:inline>
        </w:drawing>
      </w:r>
      <w:r w:rsidRPr="0244FB91" w:rsidR="7257E7EE">
        <w:rPr/>
        <w:t xml:space="preserve"> </w:t>
      </w:r>
    </w:p>
    <w:p w:rsidRPr="00681FBC" w:rsidR="00681FBC" w:rsidP="58B3793E" w:rsidRDefault="58B3793E" w14:paraId="0B26E2E4" w14:textId="2DA5D161" w14:noSpellErr="1">
      <w:pPr>
        <w:pStyle w:val="Heading3"/>
      </w:pPr>
      <w:r>
        <w:rPr/>
        <w:t>D3: Idle State</w:t>
      </w:r>
      <w:r w:rsidR="7B1B5C24">
        <w:br/>
      </w:r>
      <w:r w:rsidR="3AC9AEB3">
        <w:rPr>
          <w:noProof/>
        </w:rPr>
        <w:drawing>
          <wp:inline distT="0" distB="0" distL="0" distR="0" wp14:anchorId="331CCC2E" wp14:editId="7959B094">
            <wp:extent cx="2695575" cy="1364650"/>
            <wp:effectExtent l="0" t="0" r="0" b="0"/>
            <wp:docPr id="11691975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rcRect t="2962" b="7037"/>
                    <a:stretch>
                      <a:fillRect/>
                    </a:stretch>
                  </pic:blipFill>
                  <pic:spPr>
                    <a:xfrm>
                      <a:off x="0" y="0"/>
                      <a:ext cx="2695575" cy="1364650"/>
                    </a:xfrm>
                    <a:prstGeom prst="rect">
                      <a:avLst/>
                    </a:prstGeom>
                  </pic:spPr>
                </pic:pic>
              </a:graphicData>
            </a:graphic>
          </wp:inline>
        </w:drawing>
      </w:r>
    </w:p>
    <w:p w:rsidRPr="006156E5" w:rsidR="006156E5" w:rsidP="006156E5" w:rsidRDefault="006156E5" w14:paraId="6C5E5368" w14:textId="3FB7A8F9"/>
    <w:p w:rsidR="58B3793E" w:rsidP="2194DFC9" w:rsidRDefault="2194DFC9" w14:paraId="273572D6" w14:textId="6404B589" w14:noSpellErr="1">
      <w:pPr>
        <w:pStyle w:val="Heading3"/>
      </w:pPr>
      <w:r w:rsidR="72036248">
        <w:rPr/>
        <w:t>D4: Exit and Pause Menu</w:t>
      </w:r>
    </w:p>
    <w:p w:rsidRPr="004E4318" w:rsidR="004E4318" w:rsidP="004E4318" w:rsidRDefault="3AC9AEB3" w14:paraId="5096D49F" w14:textId="6297A87C">
      <w:r>
        <w:rPr>
          <w:noProof/>
        </w:rPr>
        <w:drawing>
          <wp:inline distT="0" distB="0" distL="0" distR="0" wp14:anchorId="272254B7" wp14:editId="6E60DC15">
            <wp:extent cx="2875528" cy="1443766"/>
            <wp:effectExtent l="0" t="0" r="0" b="0"/>
            <wp:docPr id="13261788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cstate="print">
                      <a:extLst>
                        <a:ext uri="{28A0092B-C50C-407E-A947-70E740481C1C}">
                          <a14:useLocalDpi xmlns:a14="http://schemas.microsoft.com/office/drawing/2010/main" val="0"/>
                        </a:ext>
                      </a:extLst>
                    </a:blip>
                    <a:srcRect t="3703" b="7037"/>
                    <a:stretch>
                      <a:fillRect/>
                    </a:stretch>
                  </pic:blipFill>
                  <pic:spPr>
                    <a:xfrm>
                      <a:off x="0" y="0"/>
                      <a:ext cx="2875528" cy="1443766"/>
                    </a:xfrm>
                    <a:prstGeom prst="rect">
                      <a:avLst/>
                    </a:prstGeom>
                  </pic:spPr>
                </pic:pic>
              </a:graphicData>
            </a:graphic>
          </wp:inline>
        </w:drawing>
      </w:r>
      <w:r>
        <w:rPr>
          <w:noProof/>
        </w:rPr>
        <w:drawing>
          <wp:inline distT="0" distB="0" distL="0" distR="0" wp14:anchorId="36EC6D69" wp14:editId="4B9594A6">
            <wp:extent cx="2838450" cy="1436981"/>
            <wp:effectExtent l="0" t="0" r="0" b="0"/>
            <wp:docPr id="14553553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print">
                      <a:extLst>
                        <a:ext uri="{28A0092B-C50C-407E-A947-70E740481C1C}">
                          <a14:useLocalDpi xmlns:a14="http://schemas.microsoft.com/office/drawing/2010/main" val="0"/>
                        </a:ext>
                      </a:extLst>
                    </a:blip>
                    <a:srcRect t="2592" b="7407"/>
                    <a:stretch>
                      <a:fillRect/>
                    </a:stretch>
                  </pic:blipFill>
                  <pic:spPr>
                    <a:xfrm>
                      <a:off x="0" y="0"/>
                      <a:ext cx="2838450" cy="1436981"/>
                    </a:xfrm>
                    <a:prstGeom prst="rect">
                      <a:avLst/>
                    </a:prstGeom>
                  </pic:spPr>
                </pic:pic>
              </a:graphicData>
            </a:graphic>
          </wp:inline>
        </w:drawing>
      </w:r>
    </w:p>
    <w:p w:rsidR="2BE466F5" w:rsidP="2A27FEDC" w:rsidRDefault="00AC4D7B" w14:paraId="5C78BF31" w14:textId="4927E7FE" w14:noSpellErr="1">
      <w:pPr>
        <w:pStyle w:val="Heading3"/>
      </w:pPr>
      <w:r>
        <w:br w:type="textWrapping" w:clear="all"/>
      </w:r>
      <w:r w:rsidR="2A27FEDC">
        <w:rPr/>
        <w:t xml:space="preserve">D6: Life-Up </w:t>
      </w:r>
      <w:r w:rsidR="1590E12C">
        <w:rPr/>
        <w:t>Powerup</w:t>
      </w:r>
      <w:r>
        <w:br/>
      </w:r>
      <w:r w:rsidR="3544719C">
        <w:rPr>
          <w:noProof/>
        </w:rPr>
        <w:drawing>
          <wp:inline distT="0" distB="0" distL="0" distR="0" wp14:anchorId="794C4602" wp14:editId="0E786713">
            <wp:extent cx="2428921" cy="2171740"/>
            <wp:effectExtent l="0" t="0" r="0" b="0"/>
            <wp:docPr id="3090141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cstate="print">
                      <a:extLst>
                        <a:ext uri="{28A0092B-C50C-407E-A947-70E740481C1C}">
                          <a14:useLocalDpi xmlns:a14="http://schemas.microsoft.com/office/drawing/2010/main" val="0"/>
                        </a:ext>
                      </a:extLst>
                    </a:blip>
                    <a:srcRect l="1458" t="9629" r="45416" b="5925"/>
                    <a:stretch>
                      <a:fillRect/>
                    </a:stretch>
                  </pic:blipFill>
                  <pic:spPr>
                    <a:xfrm>
                      <a:off x="0" y="0"/>
                      <a:ext cx="2428921" cy="2171740"/>
                    </a:xfrm>
                    <a:prstGeom prst="rect">
                      <a:avLst/>
                    </a:prstGeom>
                  </pic:spPr>
                </pic:pic>
              </a:graphicData>
            </a:graphic>
          </wp:inline>
        </w:drawing>
      </w:r>
      <w:r w:rsidR="62847459">
        <w:rPr>
          <w:noProof/>
        </w:rPr>
        <w:drawing>
          <wp:inline distT="0" distB="0" distL="0" distR="0" wp14:anchorId="5ABBEA59" wp14:editId="4A7F6E09">
            <wp:extent cx="2476529" cy="2229804"/>
            <wp:effectExtent l="0" t="0" r="0" b="0"/>
            <wp:docPr id="17261636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rcRect t="2962" r="43541" b="6666"/>
                    <a:stretch>
                      <a:fillRect/>
                    </a:stretch>
                  </pic:blipFill>
                  <pic:spPr>
                    <a:xfrm>
                      <a:off x="0" y="0"/>
                      <a:ext cx="2476529" cy="2229804"/>
                    </a:xfrm>
                    <a:prstGeom prst="rect">
                      <a:avLst/>
                    </a:prstGeom>
                  </pic:spPr>
                </pic:pic>
              </a:graphicData>
            </a:graphic>
          </wp:inline>
        </w:drawing>
      </w:r>
    </w:p>
    <w:p w:rsidR="62847459" w:rsidP="1590E12C" w:rsidRDefault="1590E12C" w14:paraId="3EF79024" w14:textId="64B6111B" w14:noSpellErr="1">
      <w:pPr>
        <w:pStyle w:val="Heading3"/>
      </w:pPr>
      <w:r>
        <w:rPr/>
        <w:t>D7: Shield Powerup</w:t>
      </w:r>
      <w:r w:rsidR="772607CF">
        <w:br/>
      </w:r>
      <w:r w:rsidR="772607CF">
        <w:rPr>
          <w:noProof/>
        </w:rPr>
        <w:drawing>
          <wp:inline distT="0" distB="0" distL="0" distR="0" wp14:anchorId="33E364E2" wp14:editId="783AF301">
            <wp:extent cx="723930" cy="828695"/>
            <wp:effectExtent l="0" t="0" r="0" b="0"/>
            <wp:docPr id="4682168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cstate="print">
                      <a:extLst>
                        <a:ext uri="{28A0092B-C50C-407E-A947-70E740481C1C}">
                          <a14:useLocalDpi xmlns:a14="http://schemas.microsoft.com/office/drawing/2010/main" val="0"/>
                        </a:ext>
                      </a:extLst>
                    </a:blip>
                    <a:srcRect l="61458" t="35555" r="22708" b="32222"/>
                    <a:stretch>
                      <a:fillRect/>
                    </a:stretch>
                  </pic:blipFill>
                  <pic:spPr>
                    <a:xfrm>
                      <a:off x="0" y="0"/>
                      <a:ext cx="723930" cy="828695"/>
                    </a:xfrm>
                    <a:prstGeom prst="rect">
                      <a:avLst/>
                    </a:prstGeom>
                  </pic:spPr>
                </pic:pic>
              </a:graphicData>
            </a:graphic>
          </wp:inline>
        </w:drawing>
      </w:r>
      <w:r w:rsidRPr="0244FB91" w:rsidR="772607CF">
        <w:rPr/>
        <w:t xml:space="preserve"> </w:t>
      </w:r>
      <w:r w:rsidR="56991BD1">
        <w:rPr>
          <w:noProof/>
        </w:rPr>
        <w:drawing>
          <wp:inline distT="0" distB="0" distL="0" distR="0" wp14:anchorId="2C26BA28" wp14:editId="48401B9E">
            <wp:extent cx="914436" cy="836378"/>
            <wp:effectExtent l="0" t="0" r="0" b="0"/>
            <wp:docPr id="7266098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rcRect l="57083" t="32592" r="25833" b="39629"/>
                    <a:stretch>
                      <a:fillRect/>
                    </a:stretch>
                  </pic:blipFill>
                  <pic:spPr>
                    <a:xfrm>
                      <a:off x="0" y="0"/>
                      <a:ext cx="914436" cy="836378"/>
                    </a:xfrm>
                    <a:prstGeom prst="rect">
                      <a:avLst/>
                    </a:prstGeom>
                  </pic:spPr>
                </pic:pic>
              </a:graphicData>
            </a:graphic>
          </wp:inline>
        </w:drawing>
      </w:r>
    </w:p>
    <w:p w:rsidR="56991BD1" w:rsidP="04CFDEB8" w:rsidRDefault="04CFDEB8" w14:paraId="0C34C159" w14:textId="29D011AA" w14:noSpellErr="1">
      <w:pPr>
        <w:pStyle w:val="Heading3"/>
      </w:pPr>
      <w:r>
        <w:rPr/>
        <w:t xml:space="preserve">D8: Cherry </w:t>
      </w:r>
      <w:r w:rsidR="4D713056">
        <w:rPr/>
        <w:t>Powerup</w:t>
      </w:r>
      <w:r w:rsidR="4C5021FF">
        <w:br/>
      </w:r>
      <w:r w:rsidR="4C5021FF">
        <w:rPr>
          <w:noProof/>
        </w:rPr>
        <w:drawing>
          <wp:inline distT="0" distB="0" distL="0" distR="0" wp14:anchorId="720F15E0" wp14:editId="5808B083">
            <wp:extent cx="2977823" cy="755074"/>
            <wp:effectExtent l="0" t="0" r="0" b="0"/>
            <wp:docPr id="19950405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cstate="print">
                      <a:extLst>
                        <a:ext uri="{28A0092B-C50C-407E-A947-70E740481C1C}">
                          <a14:useLocalDpi xmlns:a14="http://schemas.microsoft.com/office/drawing/2010/main" val="0"/>
                        </a:ext>
                      </a:extLst>
                    </a:blip>
                    <a:srcRect l="833" t="63703" r="26041" b="3333"/>
                    <a:stretch>
                      <a:fillRect/>
                    </a:stretch>
                  </pic:blipFill>
                  <pic:spPr>
                    <a:xfrm>
                      <a:off x="0" y="0"/>
                      <a:ext cx="2977823" cy="755074"/>
                    </a:xfrm>
                    <a:prstGeom prst="rect">
                      <a:avLst/>
                    </a:prstGeom>
                  </pic:spPr>
                </pic:pic>
              </a:graphicData>
            </a:graphic>
          </wp:inline>
        </w:drawing>
      </w:r>
      <w:r w:rsidR="4C5021FF">
        <w:rPr>
          <w:noProof/>
        </w:rPr>
        <w:drawing>
          <wp:inline distT="0" distB="0" distL="0" distR="0" wp14:anchorId="6AEF5CDE" wp14:editId="0D517262">
            <wp:extent cx="2576746" cy="781057"/>
            <wp:effectExtent l="0" t="0" r="0" b="0"/>
            <wp:docPr id="1457687551"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rcRect l="625" t="60370" r="25833"/>
                    <a:stretch>
                      <a:fillRect/>
                    </a:stretch>
                  </pic:blipFill>
                  <pic:spPr>
                    <a:xfrm>
                      <a:off x="0" y="0"/>
                      <a:ext cx="2576746" cy="781057"/>
                    </a:xfrm>
                    <a:prstGeom prst="rect">
                      <a:avLst/>
                    </a:prstGeom>
                  </pic:spPr>
                </pic:pic>
              </a:graphicData>
            </a:graphic>
          </wp:inline>
        </w:drawing>
      </w:r>
    </w:p>
    <w:p w:rsidR="17ADB1A9" w:rsidRDefault="17ADB1A9" w14:paraId="0BE86DAA" w14:textId="23E4FF3A"/>
    <w:p w:rsidR="2BE466F5" w:rsidP="2BE466F5" w:rsidRDefault="2BE466F5" w14:paraId="54D37034" w14:textId="6F6174DD"/>
    <w:p w:rsidR="4D713056" w:rsidP="40795996" w:rsidRDefault="40795996" w14:paraId="27C3C24E" w14:textId="17826ECD" w14:noSpellErr="1">
      <w:pPr>
        <w:pStyle w:val="Heading3"/>
      </w:pPr>
      <w:r w:rsidR="72036248">
        <w:rPr/>
        <w:t>D9: Warp Mode; Switch maps through left tunnel</w:t>
      </w:r>
    </w:p>
    <w:p w:rsidRPr="005D6025" w:rsidR="005D6025" w:rsidP="64A12318" w:rsidRDefault="4D713056" w14:paraId="2BAB68BA" w14:textId="69DC1988">
      <w:r>
        <w:drawing>
          <wp:inline wp14:editId="59B596B1" wp14:anchorId="13F351E1">
            <wp:extent cx="2686050" cy="1510903"/>
            <wp:effectExtent l="0" t="0" r="0" b="0"/>
            <wp:docPr id="1169731783" name="picture" title=""/>
            <wp:cNvGraphicFramePr>
              <a:graphicFrameLocks noChangeAspect="1"/>
            </wp:cNvGraphicFramePr>
            <a:graphic>
              <a:graphicData uri="http://schemas.openxmlformats.org/drawingml/2006/picture">
                <pic:pic>
                  <pic:nvPicPr>
                    <pic:cNvPr id="0" name="picture"/>
                    <pic:cNvPicPr/>
                  </pic:nvPicPr>
                  <pic:blipFill>
                    <a:blip r:embed="R476432c8603344b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86050" cy="1510903"/>
                    </a:xfrm>
                    <a:prstGeom prst="rect">
                      <a:avLst/>
                    </a:prstGeom>
                  </pic:spPr>
                </pic:pic>
              </a:graphicData>
            </a:graphic>
          </wp:inline>
        </w:drawing>
      </w:r>
      <w:r>
        <w:drawing>
          <wp:inline wp14:editId="606BA5C6" wp14:anchorId="39AE5B96">
            <wp:extent cx="2683525" cy="1509483"/>
            <wp:effectExtent l="0" t="0" r="0" b="0"/>
            <wp:docPr id="739690706" name="picture" title=""/>
            <wp:cNvGraphicFramePr>
              <a:graphicFrameLocks noChangeAspect="1"/>
            </wp:cNvGraphicFramePr>
            <a:graphic>
              <a:graphicData uri="http://schemas.openxmlformats.org/drawingml/2006/picture">
                <pic:pic>
                  <pic:nvPicPr>
                    <pic:cNvPr id="0" name="picture"/>
                    <pic:cNvPicPr/>
                  </pic:nvPicPr>
                  <pic:blipFill>
                    <a:blip r:embed="R907d6a9ebb7f4a1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83525" cy="1509483"/>
                    </a:xfrm>
                    <a:prstGeom prst="rect">
                      <a:avLst/>
                    </a:prstGeom>
                  </pic:spPr>
                </pic:pic>
              </a:graphicData>
            </a:graphic>
          </wp:inline>
        </w:drawing>
      </w:r>
    </w:p>
    <w:p w:rsidRPr="005D6025" w:rsidR="005D6025" w:rsidP="005D6025" w:rsidRDefault="005D6025" w14:paraId="498D8758" w14:textId="58E73977"/>
    <w:sectPr w:rsidRPr="005D6025" w:rsidR="005D6025" w:rsidSect="006B68A2">
      <w:headerReference w:type="default" r:id="rId31"/>
      <w:footerReference w:type="default" r:id="rId32"/>
      <w:headerReference w:type="first" r:id="rId33"/>
      <w:footerReference w:type="first" r:id="rId34"/>
      <w:pgSz w:w="12240" w:h="15840" w:orient="portrait"/>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DF" w:author="Dylan Fu" w:date="2018-04-19T10:07:00Z" w:id="0">
    <w:p w:rsidR="00E12315" w:rsidRDefault="00E12315" w14:paraId="637396A3" w14:textId="672A335E">
      <w:pPr>
        <w:pStyle w:val="CommentText"/>
      </w:pPr>
      <w:r>
        <w:rPr>
          <w:rStyle w:val="CommentReference"/>
        </w:rPr>
        <w:annotationRef/>
      </w:r>
      <w:r>
        <w:t>Complete later</w:t>
      </w:r>
    </w:p>
  </w:comment>
  <w:comment w:initials="DF" w:author="Dylan Fu" w:date="2018-04-19T02:51:00Z" w:id="1">
    <w:p w:rsidR="00F54FFF" w:rsidRDefault="00F54FFF" w14:paraId="6E1F290A" w14:textId="3A5ADD94">
      <w:pPr>
        <w:pStyle w:val="CommentText"/>
      </w:pPr>
      <w:r>
        <w:rPr>
          <w:rStyle w:val="CommentReference"/>
        </w:rPr>
        <w:annotationRef/>
      </w:r>
      <w:r>
        <w:t>Fix horrible grammar</w:t>
      </w:r>
    </w:p>
  </w:comment>
  <w:comment w:initials="QH" w:author="Quentin Heng" w:date="2018-04-19T02:59:00Z" w:id="2">
    <w:p w:rsidR="133A604A" w:rsidRDefault="133A604A" w14:paraId="2926A057" w14:textId="08BB07DF">
      <w:pPr>
        <w:pStyle w:val="CommentText"/>
      </w:pPr>
      <w:r>
        <w:t>this ones pretty shit</w:t>
      </w:r>
      <w:r>
        <w:rPr>
          <w:rStyle w:val="CommentReference"/>
        </w:rPr>
        <w:annotationRef/>
      </w:r>
    </w:p>
    <w:p w:rsidR="133A604A" w:rsidRDefault="133A604A" w14:paraId="1CC31E5F" w14:textId="1AB7B0D3">
      <w:pPr>
        <w:pStyle w:val="CommentText"/>
      </w:pPr>
    </w:p>
  </w:comment>
  <w:comment w:initials="DF" w:author="Dylan Fu" w:date="2018-04-19T01:57:00Z" w:id="3">
    <w:p w:rsidR="006B68A2" w:rsidRDefault="006B68A2" w14:paraId="52AC97A4" w14:textId="5EDA0211">
      <w:pPr>
        <w:pStyle w:val="CommentText"/>
      </w:pPr>
      <w:r>
        <w:rPr>
          <w:rStyle w:val="CommentReference"/>
        </w:rPr>
        <w:annotationRef/>
      </w:r>
      <w:r>
        <w:t>Refer to correct appendix</w:t>
      </w:r>
    </w:p>
  </w:comment>
  <w:comment w:initials="DF" w:author="Dylan Fu" w:date="2018-04-19T02:08:00Z" w:id="4">
    <w:p w:rsidR="00207496" w:rsidRDefault="00207496" w14:paraId="1ED14E34" w14:textId="6937D20C">
      <w:pPr>
        <w:pStyle w:val="CommentText"/>
      </w:pPr>
      <w:r>
        <w:rPr>
          <w:rStyle w:val="CommentReference"/>
        </w:rPr>
        <w:annotationRef/>
      </w:r>
      <w:r>
        <w:t>Add more</w:t>
      </w:r>
      <w:r w:rsidR="003D05A9">
        <w:t xml:space="preserve"> later</w:t>
      </w:r>
    </w:p>
  </w:comment>
  <w:comment w:initials="DF" w:author="Dylan Fu" w:date="2018-04-19T04:02:00Z" w:id="6">
    <w:p w:rsidR="002759EA" w:rsidRDefault="002759EA" w14:paraId="02A6D3EE" w14:textId="7848FE2F">
      <w:pPr>
        <w:pStyle w:val="CommentText"/>
      </w:pPr>
      <w:r>
        <w:rPr>
          <w:rStyle w:val="CommentReference"/>
        </w:rPr>
        <w:annotationRef/>
      </w:r>
      <w:r>
        <w:t>I’ll do this tomorrow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37396A3" w15:done="1"/>
  <w15:commentEx w15:paraId="6E1F290A" w15:done="1"/>
  <w15:commentEx w15:paraId="1CC31E5F" w15:done="0"/>
  <w15:commentEx w15:paraId="52AC97A4" w15:done="0"/>
  <w15:commentEx w15:paraId="1ED14E34" w15:done="1"/>
  <w15:commentEx w15:paraId="02A6D3E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37396A3" w16cid:durableId="1E82E8D1"/>
  <w16cid:commentId w16cid:paraId="6E1F290A" w16cid:durableId="1E8282B9"/>
  <w16cid:commentId w16cid:paraId="1CC31E5F" w16cid:durableId="1E828852"/>
  <w16cid:commentId w16cid:paraId="52AC97A4" w16cid:durableId="1E827624"/>
  <w16cid:commentId w16cid:paraId="1ED14E34" w16cid:durableId="1E8278AF"/>
  <w16cid:commentId w16cid:paraId="02A6D3EE" w16cid:durableId="1E8293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35A39" w:rsidP="00855982" w:rsidRDefault="00835A39" w14:paraId="68C7AE7A" w14:textId="77777777">
      <w:pPr>
        <w:spacing w:after="0" w:line="240" w:lineRule="auto"/>
      </w:pPr>
      <w:r>
        <w:separator/>
      </w:r>
    </w:p>
  </w:endnote>
  <w:endnote w:type="continuationSeparator" w:id="0">
    <w:p w:rsidR="00835A39" w:rsidP="00855982" w:rsidRDefault="00835A39" w14:paraId="17B7428B" w14:textId="77777777">
      <w:pPr>
        <w:spacing w:after="0" w:line="240" w:lineRule="auto"/>
      </w:pPr>
      <w:r>
        <w:continuationSeparator/>
      </w:r>
    </w:p>
  </w:endnote>
  <w:endnote w:type="continuationNotice" w:id="1">
    <w:p w:rsidR="00835A39" w:rsidRDefault="00835A39" w14:paraId="19041F43"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759961"/>
      <w:docPartObj>
        <w:docPartGallery w:val="Page Numbers (Bottom of Page)"/>
        <w:docPartUnique/>
      </w:docPartObj>
    </w:sdtPr>
    <w:sdtEndPr>
      <w:rPr>
        <w:noProof/>
      </w:rPr>
    </w:sdtEndPr>
    <w:sdtContent>
      <w:p w:rsidR="00855982" w:rsidRDefault="00855982" w14:paraId="4AB5B9B4" w14:textId="7F253214">
        <w:pPr>
          <w:pStyle w:val="Footer"/>
        </w:pPr>
        <w:r>
          <w:fldChar w:fldCharType="begin"/>
        </w:r>
        <w:r>
          <w:instrText xml:space="preserve"> PAGE   \* MERGEFORMAT </w:instrText>
        </w:r>
        <w:r>
          <w:fldChar w:fldCharType="separate"/>
        </w:r>
        <w:r w:rsidR="00B63466">
          <w:rPr>
            <w:noProof/>
          </w:rPr>
          <w:t>6</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68A2" w:rsidRDefault="006B68A2" w14:paraId="6FD5198D" w14:textId="403F8B25">
    <w:pPr>
      <w:pStyle w:val="Footer"/>
      <w:jc w:val="center"/>
      <w:rPr>
        <w:caps/>
        <w:noProof/>
        <w:color w:val="F07F09" w:themeColor="accent1"/>
      </w:rPr>
    </w:pPr>
    <w:r>
      <w:rPr>
        <w:caps/>
        <w:color w:val="F07F09" w:themeColor="accent1"/>
      </w:rPr>
      <w:fldChar w:fldCharType="begin"/>
    </w:r>
    <w:r>
      <w:rPr>
        <w:caps/>
        <w:color w:val="F07F09" w:themeColor="accent1"/>
      </w:rPr>
      <w:instrText xml:space="preserve"> PAGE   \* MERGEFORMAT </w:instrText>
    </w:r>
    <w:r>
      <w:rPr>
        <w:caps/>
        <w:color w:val="F07F09" w:themeColor="accent1"/>
      </w:rPr>
      <w:fldChar w:fldCharType="separate"/>
    </w:r>
    <w:r>
      <w:rPr>
        <w:caps/>
        <w:noProof/>
        <w:color w:val="F07F09" w:themeColor="accent1"/>
      </w:rPr>
      <w:t>1</w:t>
    </w:r>
    <w:r>
      <w:rPr>
        <w:caps/>
        <w:noProof/>
        <w:color w:val="F07F09" w:themeColor="accent1"/>
      </w:rPr>
      <w:fldChar w:fldCharType="end"/>
    </w:r>
  </w:p>
  <w:p w:rsidR="006B68A2" w:rsidRDefault="006B68A2" w14:paraId="59641749"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35A39" w:rsidP="00855982" w:rsidRDefault="00835A39" w14:paraId="5FB11858" w14:textId="77777777">
      <w:pPr>
        <w:spacing w:after="0" w:line="240" w:lineRule="auto"/>
      </w:pPr>
      <w:r>
        <w:separator/>
      </w:r>
    </w:p>
  </w:footnote>
  <w:footnote w:type="continuationSeparator" w:id="0">
    <w:p w:rsidR="00835A39" w:rsidP="00855982" w:rsidRDefault="00835A39" w14:paraId="1945192D" w14:textId="77777777">
      <w:pPr>
        <w:spacing w:after="0" w:line="240" w:lineRule="auto"/>
      </w:pPr>
      <w:r>
        <w:continuationSeparator/>
      </w:r>
    </w:p>
  </w:footnote>
  <w:footnote w:type="continuationNotice" w:id="1">
    <w:p w:rsidR="00835A39" w:rsidRDefault="00835A39" w14:paraId="57F9E454"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20"/>
      <w:gridCol w:w="3120"/>
      <w:gridCol w:w="3120"/>
    </w:tblGrid>
    <w:tr w:rsidRPr="007C7ED5" w:rsidR="4C151C35" w:rsidTr="0244FB91" w14:paraId="1173A857" w14:textId="77777777">
      <w:tc>
        <w:tcPr>
          <w:tcW w:w="3120" w:type="dxa"/>
          <w:tcMar/>
        </w:tcPr>
        <w:p w:rsidRPr="007C7ED5" w:rsidR="4C151C35" w:rsidP="4C151C35" w:rsidRDefault="4C151C35" w14:paraId="52C0B86A" w14:textId="169622B8">
          <w:pPr>
            <w:pStyle w:val="Heading3"/>
            <w:rPr>
              <w:b w:val="0"/>
              <w:bCs w:val="0"/>
            </w:rPr>
          </w:pPr>
          <w:r w:rsidR="0244FB91">
            <w:rPr>
              <w:b w:val="0"/>
              <w:bCs w:val="0"/>
            </w:rPr>
            <w:t xml:space="preserve">Group 11 – Team </w:t>
          </w:r>
          <w:proofErr w:type="spellStart"/>
          <w:r w:rsidR="0244FB91">
            <w:rPr>
              <w:b w:val="0"/>
              <w:bCs w:val="0"/>
            </w:rPr>
            <w:t>Hooli</w:t>
          </w:r>
          <w:proofErr w:type="spellEnd"/>
        </w:p>
        <w:p w:rsidR="4C151C35" w:rsidP="4C151C35" w:rsidRDefault="4C151C35" w14:paraId="1C31D609" w14:textId="7C72B093">
          <w:pPr>
            <w:pStyle w:val="Header"/>
            <w:ind w:left="-115"/>
          </w:pPr>
        </w:p>
      </w:tc>
      <w:tc>
        <w:tcPr>
          <w:tcW w:w="3120" w:type="dxa"/>
          <w:tcMar/>
        </w:tcPr>
        <w:p w:rsidR="4C151C35" w:rsidP="4C151C35" w:rsidRDefault="4C151C35" w14:paraId="377FD94E" w14:textId="03AF88AA">
          <w:pPr>
            <w:pStyle w:val="Header"/>
            <w:jc w:val="center"/>
          </w:pPr>
        </w:p>
      </w:tc>
      <w:tc>
        <w:tcPr>
          <w:tcW w:w="3120" w:type="dxa"/>
          <w:tcMar/>
        </w:tcPr>
        <w:p w:rsidRPr="007C7ED5" w:rsidR="4C151C35" w:rsidP="4C151C35" w:rsidRDefault="4C151C35" w14:paraId="1E6E5F82" w14:textId="43F21D2F">
          <w:pPr>
            <w:pStyle w:val="Header"/>
            <w:ind w:right="-115"/>
            <w:jc w:val="right"/>
          </w:pPr>
          <w:r w:rsidRPr="007C7ED5">
            <w:rPr>
              <w:iCs/>
            </w:rPr>
            <w:t>Dylan Fu, Quentin Heng</w:t>
          </w:r>
        </w:p>
      </w:tc>
    </w:tr>
  </w:tbl>
  <w:p w:rsidR="00D41CFA" w:rsidRDefault="00D41CFA" w14:paraId="0356B9EA" w14:textId="06EB28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39B1" w:rsidRDefault="002A39B1" w14:paraId="6A528502" w14:textId="44EB58D1">
    <w:pPr>
      <w:pStyle w:val="Header"/>
    </w:pPr>
    <w:r>
      <w:rPr/>
      <w:t>COMPSYS 302</w:t>
    </w:r>
    <w:r>
      <w:ptab w:alignment="center" w:relativeTo="margin" w:leader="none"/>
    </w:r>
    <w:r w:rsidR="006B68A2">
      <w:rPr/>
      <w:t xml:space="preserve">Technical </w:t>
    </w:r>
    <w:proofErr w:type="spellStart"/>
    <w:r w:rsidR="006B68A2">
      <w:rPr/>
      <w:t>Report</w:t>
    </w:r>
    <w:r>
      <w:ptab w:alignment="right" w:relativeTo="margin" w:leader="none"/>
    </w:r>
    <w:r w:rsidR="006B68A2">
      <w:rPr/>
      <w:t>Dylan</w:t>
    </w:r>
    <w:proofErr w:type="spellEnd"/>
    <w:r w:rsidR="006B68A2">
      <w:rPr/>
      <w:t xml:space="preserve"> Fu &amp; Quentin </w:t>
    </w:r>
    <w:proofErr w:type="spellStart"/>
    <w:r w:rsidR="006B68A2">
      <w:rPr/>
      <w:t>Heng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4986F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8763C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6D2C1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AF4021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FA68F66"/>
    <w:lvl w:ilvl="0">
      <w:start w:val="1"/>
      <w:numFmt w:val="bullet"/>
      <w:lvlText w:val=""/>
      <w:lvlJc w:val="left"/>
      <w:pPr>
        <w:tabs>
          <w:tab w:val="num" w:pos="1800"/>
        </w:tabs>
        <w:ind w:left="1800" w:hanging="360"/>
      </w:pPr>
      <w:rPr>
        <w:rFonts w:hint="default" w:ascii="Symbol" w:hAnsi="Symbol"/>
      </w:rPr>
    </w:lvl>
  </w:abstractNum>
  <w:abstractNum w:abstractNumId="5" w15:restartNumberingAfterBreak="0">
    <w:nsid w:val="FFFFFF81"/>
    <w:multiLevelType w:val="singleLevel"/>
    <w:tmpl w:val="A580A6C0"/>
    <w:lvl w:ilvl="0">
      <w:start w:val="1"/>
      <w:numFmt w:val="bullet"/>
      <w:lvlText w:val=""/>
      <w:lvlJc w:val="left"/>
      <w:pPr>
        <w:tabs>
          <w:tab w:val="num" w:pos="1440"/>
        </w:tabs>
        <w:ind w:left="1440" w:hanging="360"/>
      </w:pPr>
      <w:rPr>
        <w:rFonts w:hint="default" w:ascii="Symbol" w:hAnsi="Symbol"/>
      </w:rPr>
    </w:lvl>
  </w:abstractNum>
  <w:abstractNum w:abstractNumId="6" w15:restartNumberingAfterBreak="0">
    <w:nsid w:val="FFFFFF82"/>
    <w:multiLevelType w:val="singleLevel"/>
    <w:tmpl w:val="2EFE450A"/>
    <w:lvl w:ilvl="0">
      <w:start w:val="1"/>
      <w:numFmt w:val="bullet"/>
      <w:lvlText w:val=""/>
      <w:lvlJc w:val="left"/>
      <w:pPr>
        <w:tabs>
          <w:tab w:val="num" w:pos="1080"/>
        </w:tabs>
        <w:ind w:left="1080" w:hanging="360"/>
      </w:pPr>
      <w:rPr>
        <w:rFonts w:hint="default" w:ascii="Symbol" w:hAnsi="Symbol"/>
      </w:rPr>
    </w:lvl>
  </w:abstractNum>
  <w:abstractNum w:abstractNumId="7" w15:restartNumberingAfterBreak="0">
    <w:nsid w:val="FFFFFF83"/>
    <w:multiLevelType w:val="singleLevel"/>
    <w:tmpl w:val="772C68B4"/>
    <w:lvl w:ilvl="0">
      <w:start w:val="1"/>
      <w:numFmt w:val="bullet"/>
      <w:lvlText w:val=""/>
      <w:lvlJc w:val="left"/>
      <w:pPr>
        <w:tabs>
          <w:tab w:val="num" w:pos="720"/>
        </w:tabs>
        <w:ind w:left="720" w:hanging="360"/>
      </w:pPr>
      <w:rPr>
        <w:rFonts w:hint="default" w:ascii="Symbol" w:hAnsi="Symbol"/>
      </w:rPr>
    </w:lvl>
  </w:abstractNum>
  <w:abstractNum w:abstractNumId="8" w15:restartNumberingAfterBreak="0">
    <w:nsid w:val="FFFFFF88"/>
    <w:multiLevelType w:val="singleLevel"/>
    <w:tmpl w:val="146242D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2BC200A"/>
    <w:lvl w:ilvl="0">
      <w:start w:val="1"/>
      <w:numFmt w:val="bullet"/>
      <w:lvlText w:val=""/>
      <w:lvlJc w:val="left"/>
      <w:pPr>
        <w:tabs>
          <w:tab w:val="num" w:pos="360"/>
        </w:tabs>
        <w:ind w:left="360" w:hanging="360"/>
      </w:pPr>
      <w:rPr>
        <w:rFonts w:hint="default" w:ascii="Symbol" w:hAnsi="Symbol"/>
      </w:rPr>
    </w:lvl>
  </w:abstractNum>
  <w:abstractNum w:abstractNumId="10" w15:restartNumberingAfterBreak="0">
    <w:nsid w:val="073708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A42467A"/>
    <w:multiLevelType w:val="multilevel"/>
    <w:tmpl w:val="32C64BC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0B086CCA"/>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0DBE68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1572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D980502"/>
    <w:multiLevelType w:val="hybridMultilevel"/>
    <w:tmpl w:val="79AC6284"/>
    <w:lvl w:ilvl="0" w:tplc="BF6E557C">
      <w:start w:val="1"/>
      <w:numFmt w:val="bullet"/>
      <w:lvlText w:val=""/>
      <w:lvlJc w:val="left"/>
      <w:pPr>
        <w:ind w:left="720" w:hanging="360"/>
      </w:pPr>
      <w:rPr>
        <w:rFonts w:hint="default" w:ascii="Symbol" w:hAnsi="Symbol"/>
      </w:rPr>
    </w:lvl>
    <w:lvl w:ilvl="1" w:tplc="DDCC62CC">
      <w:start w:val="1"/>
      <w:numFmt w:val="bullet"/>
      <w:lvlText w:val="o"/>
      <w:lvlJc w:val="left"/>
      <w:pPr>
        <w:ind w:left="1440" w:hanging="360"/>
      </w:pPr>
      <w:rPr>
        <w:rFonts w:hint="default" w:ascii="Courier New" w:hAnsi="Courier New"/>
      </w:rPr>
    </w:lvl>
    <w:lvl w:ilvl="2" w:tplc="C8064134">
      <w:start w:val="1"/>
      <w:numFmt w:val="bullet"/>
      <w:lvlText w:val=""/>
      <w:lvlJc w:val="left"/>
      <w:pPr>
        <w:ind w:left="2160" w:hanging="360"/>
      </w:pPr>
      <w:rPr>
        <w:rFonts w:hint="default" w:ascii="Wingdings" w:hAnsi="Wingdings"/>
      </w:rPr>
    </w:lvl>
    <w:lvl w:ilvl="3" w:tplc="CE729342">
      <w:start w:val="1"/>
      <w:numFmt w:val="bullet"/>
      <w:lvlText w:val=""/>
      <w:lvlJc w:val="left"/>
      <w:pPr>
        <w:ind w:left="2880" w:hanging="360"/>
      </w:pPr>
      <w:rPr>
        <w:rFonts w:hint="default" w:ascii="Symbol" w:hAnsi="Symbol"/>
      </w:rPr>
    </w:lvl>
    <w:lvl w:ilvl="4" w:tplc="DBB07FD8">
      <w:start w:val="1"/>
      <w:numFmt w:val="bullet"/>
      <w:lvlText w:val="o"/>
      <w:lvlJc w:val="left"/>
      <w:pPr>
        <w:ind w:left="3600" w:hanging="360"/>
      </w:pPr>
      <w:rPr>
        <w:rFonts w:hint="default" w:ascii="Courier New" w:hAnsi="Courier New"/>
      </w:rPr>
    </w:lvl>
    <w:lvl w:ilvl="5" w:tplc="027A768A">
      <w:start w:val="1"/>
      <w:numFmt w:val="bullet"/>
      <w:lvlText w:val=""/>
      <w:lvlJc w:val="left"/>
      <w:pPr>
        <w:ind w:left="4320" w:hanging="360"/>
      </w:pPr>
      <w:rPr>
        <w:rFonts w:hint="default" w:ascii="Wingdings" w:hAnsi="Wingdings"/>
      </w:rPr>
    </w:lvl>
    <w:lvl w:ilvl="6" w:tplc="2B84C1EE">
      <w:start w:val="1"/>
      <w:numFmt w:val="bullet"/>
      <w:lvlText w:val=""/>
      <w:lvlJc w:val="left"/>
      <w:pPr>
        <w:ind w:left="5040" w:hanging="360"/>
      </w:pPr>
      <w:rPr>
        <w:rFonts w:hint="default" w:ascii="Symbol" w:hAnsi="Symbol"/>
      </w:rPr>
    </w:lvl>
    <w:lvl w:ilvl="7" w:tplc="4F48CC50">
      <w:start w:val="1"/>
      <w:numFmt w:val="bullet"/>
      <w:lvlText w:val="o"/>
      <w:lvlJc w:val="left"/>
      <w:pPr>
        <w:ind w:left="5760" w:hanging="360"/>
      </w:pPr>
      <w:rPr>
        <w:rFonts w:hint="default" w:ascii="Courier New" w:hAnsi="Courier New"/>
      </w:rPr>
    </w:lvl>
    <w:lvl w:ilvl="8" w:tplc="9CE23AC2">
      <w:start w:val="1"/>
      <w:numFmt w:val="bullet"/>
      <w:lvlText w:val=""/>
      <w:lvlJc w:val="left"/>
      <w:pPr>
        <w:ind w:left="6480" w:hanging="360"/>
      </w:pPr>
      <w:rPr>
        <w:rFonts w:hint="default" w:ascii="Wingdings" w:hAnsi="Wingdings"/>
      </w:rPr>
    </w:lvl>
  </w:abstractNum>
  <w:abstractNum w:abstractNumId="17" w15:restartNumberingAfterBreak="0">
    <w:nsid w:val="3D354894"/>
    <w:multiLevelType w:val="hybridMultilevel"/>
    <w:tmpl w:val="4FBEBE2C"/>
    <w:lvl w:ilvl="0" w:tplc="4FEA48C6">
      <w:start w:val="1"/>
      <w:numFmt w:val="bullet"/>
      <w:lvlText w:val=""/>
      <w:lvlJc w:val="left"/>
      <w:pPr>
        <w:ind w:left="720" w:hanging="360"/>
      </w:pPr>
      <w:rPr>
        <w:rFonts w:hint="default" w:ascii="Symbol" w:hAnsi="Symbol"/>
      </w:rPr>
    </w:lvl>
    <w:lvl w:ilvl="1" w:tplc="48BE12FC">
      <w:start w:val="1"/>
      <w:numFmt w:val="bullet"/>
      <w:lvlText w:val="o"/>
      <w:lvlJc w:val="left"/>
      <w:pPr>
        <w:ind w:left="1440" w:hanging="360"/>
      </w:pPr>
      <w:rPr>
        <w:rFonts w:hint="default" w:ascii="Courier New" w:hAnsi="Courier New"/>
      </w:rPr>
    </w:lvl>
    <w:lvl w:ilvl="2" w:tplc="A64EB1A4">
      <w:start w:val="1"/>
      <w:numFmt w:val="bullet"/>
      <w:lvlText w:val=""/>
      <w:lvlJc w:val="left"/>
      <w:pPr>
        <w:ind w:left="2160" w:hanging="360"/>
      </w:pPr>
      <w:rPr>
        <w:rFonts w:hint="default" w:ascii="Wingdings" w:hAnsi="Wingdings"/>
      </w:rPr>
    </w:lvl>
    <w:lvl w:ilvl="3" w:tplc="529A413A">
      <w:start w:val="1"/>
      <w:numFmt w:val="bullet"/>
      <w:lvlText w:val=""/>
      <w:lvlJc w:val="left"/>
      <w:pPr>
        <w:ind w:left="2880" w:hanging="360"/>
      </w:pPr>
      <w:rPr>
        <w:rFonts w:hint="default" w:ascii="Symbol" w:hAnsi="Symbol"/>
      </w:rPr>
    </w:lvl>
    <w:lvl w:ilvl="4" w:tplc="A7A4D542">
      <w:start w:val="1"/>
      <w:numFmt w:val="bullet"/>
      <w:lvlText w:val="o"/>
      <w:lvlJc w:val="left"/>
      <w:pPr>
        <w:ind w:left="3600" w:hanging="360"/>
      </w:pPr>
      <w:rPr>
        <w:rFonts w:hint="default" w:ascii="Courier New" w:hAnsi="Courier New"/>
      </w:rPr>
    </w:lvl>
    <w:lvl w:ilvl="5" w:tplc="E82098CA">
      <w:start w:val="1"/>
      <w:numFmt w:val="bullet"/>
      <w:lvlText w:val=""/>
      <w:lvlJc w:val="left"/>
      <w:pPr>
        <w:ind w:left="4320" w:hanging="360"/>
      </w:pPr>
      <w:rPr>
        <w:rFonts w:hint="default" w:ascii="Wingdings" w:hAnsi="Wingdings"/>
      </w:rPr>
    </w:lvl>
    <w:lvl w:ilvl="6" w:tplc="0B10E36A">
      <w:start w:val="1"/>
      <w:numFmt w:val="bullet"/>
      <w:lvlText w:val=""/>
      <w:lvlJc w:val="left"/>
      <w:pPr>
        <w:ind w:left="5040" w:hanging="360"/>
      </w:pPr>
      <w:rPr>
        <w:rFonts w:hint="default" w:ascii="Symbol" w:hAnsi="Symbol"/>
      </w:rPr>
    </w:lvl>
    <w:lvl w:ilvl="7" w:tplc="E206B4A6">
      <w:start w:val="1"/>
      <w:numFmt w:val="bullet"/>
      <w:lvlText w:val="o"/>
      <w:lvlJc w:val="left"/>
      <w:pPr>
        <w:ind w:left="5760" w:hanging="360"/>
      </w:pPr>
      <w:rPr>
        <w:rFonts w:hint="default" w:ascii="Courier New" w:hAnsi="Courier New"/>
      </w:rPr>
    </w:lvl>
    <w:lvl w:ilvl="8" w:tplc="ED268B94">
      <w:start w:val="1"/>
      <w:numFmt w:val="bullet"/>
      <w:lvlText w:val=""/>
      <w:lvlJc w:val="left"/>
      <w:pPr>
        <w:ind w:left="6480" w:hanging="360"/>
      </w:pPr>
      <w:rPr>
        <w:rFonts w:hint="default" w:ascii="Wingdings" w:hAnsi="Wingdings"/>
      </w:rPr>
    </w:lvl>
  </w:abstractNum>
  <w:abstractNum w:abstractNumId="18" w15:restartNumberingAfterBreak="0">
    <w:nsid w:val="3F9A3F7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498652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28853D3"/>
    <w:multiLevelType w:val="hybridMultilevel"/>
    <w:tmpl w:val="39FA9C8A"/>
    <w:lvl w:ilvl="0" w:tplc="D402CF58">
      <w:start w:val="1"/>
      <w:numFmt w:val="bullet"/>
      <w:lvlText w:val=""/>
      <w:lvlJc w:val="left"/>
      <w:pPr>
        <w:ind w:left="720" w:hanging="360"/>
      </w:pPr>
      <w:rPr>
        <w:rFonts w:hint="default" w:ascii="Symbol" w:hAnsi="Symbol"/>
      </w:rPr>
    </w:lvl>
    <w:lvl w:ilvl="1" w:tplc="13982AC0">
      <w:start w:val="1"/>
      <w:numFmt w:val="bullet"/>
      <w:lvlText w:val="o"/>
      <w:lvlJc w:val="left"/>
      <w:pPr>
        <w:ind w:left="1440" w:hanging="360"/>
      </w:pPr>
      <w:rPr>
        <w:rFonts w:hint="default" w:ascii="Courier New" w:hAnsi="Courier New"/>
      </w:rPr>
    </w:lvl>
    <w:lvl w:ilvl="2" w:tplc="6D54C172">
      <w:start w:val="1"/>
      <w:numFmt w:val="bullet"/>
      <w:lvlText w:val=""/>
      <w:lvlJc w:val="left"/>
      <w:pPr>
        <w:ind w:left="2160" w:hanging="360"/>
      </w:pPr>
      <w:rPr>
        <w:rFonts w:hint="default" w:ascii="Wingdings" w:hAnsi="Wingdings"/>
      </w:rPr>
    </w:lvl>
    <w:lvl w:ilvl="3" w:tplc="A5C62A2A">
      <w:start w:val="1"/>
      <w:numFmt w:val="bullet"/>
      <w:lvlText w:val=""/>
      <w:lvlJc w:val="left"/>
      <w:pPr>
        <w:ind w:left="2880" w:hanging="360"/>
      </w:pPr>
      <w:rPr>
        <w:rFonts w:hint="default" w:ascii="Symbol" w:hAnsi="Symbol"/>
      </w:rPr>
    </w:lvl>
    <w:lvl w:ilvl="4" w:tplc="0FF47C06">
      <w:start w:val="1"/>
      <w:numFmt w:val="bullet"/>
      <w:lvlText w:val="o"/>
      <w:lvlJc w:val="left"/>
      <w:pPr>
        <w:ind w:left="3600" w:hanging="360"/>
      </w:pPr>
      <w:rPr>
        <w:rFonts w:hint="default" w:ascii="Courier New" w:hAnsi="Courier New"/>
      </w:rPr>
    </w:lvl>
    <w:lvl w:ilvl="5" w:tplc="7BCCCEA6">
      <w:start w:val="1"/>
      <w:numFmt w:val="bullet"/>
      <w:lvlText w:val=""/>
      <w:lvlJc w:val="left"/>
      <w:pPr>
        <w:ind w:left="4320" w:hanging="360"/>
      </w:pPr>
      <w:rPr>
        <w:rFonts w:hint="default" w:ascii="Wingdings" w:hAnsi="Wingdings"/>
      </w:rPr>
    </w:lvl>
    <w:lvl w:ilvl="6" w:tplc="432A1764">
      <w:start w:val="1"/>
      <w:numFmt w:val="bullet"/>
      <w:lvlText w:val=""/>
      <w:lvlJc w:val="left"/>
      <w:pPr>
        <w:ind w:left="5040" w:hanging="360"/>
      </w:pPr>
      <w:rPr>
        <w:rFonts w:hint="default" w:ascii="Symbol" w:hAnsi="Symbol"/>
      </w:rPr>
    </w:lvl>
    <w:lvl w:ilvl="7" w:tplc="9850CDF4">
      <w:start w:val="1"/>
      <w:numFmt w:val="bullet"/>
      <w:lvlText w:val="o"/>
      <w:lvlJc w:val="left"/>
      <w:pPr>
        <w:ind w:left="5760" w:hanging="360"/>
      </w:pPr>
      <w:rPr>
        <w:rFonts w:hint="default" w:ascii="Courier New" w:hAnsi="Courier New"/>
      </w:rPr>
    </w:lvl>
    <w:lvl w:ilvl="8" w:tplc="88EE8288">
      <w:start w:val="1"/>
      <w:numFmt w:val="bullet"/>
      <w:lvlText w:val=""/>
      <w:lvlJc w:val="left"/>
      <w:pPr>
        <w:ind w:left="6480" w:hanging="360"/>
      </w:pPr>
      <w:rPr>
        <w:rFonts w:hint="default" w:ascii="Wingdings" w:hAnsi="Wingdings"/>
      </w:rPr>
    </w:lvl>
  </w:abstractNum>
  <w:num w:numId="1">
    <w:abstractNumId w:val="14"/>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num>
  <w:num w:numId="4">
    <w:abstractNumId w:val="14"/>
  </w:num>
  <w:num w:numId="5">
    <w:abstractNumId w:val="14"/>
  </w:num>
  <w:num w:numId="6">
    <w:abstractNumId w:val="14"/>
  </w:num>
  <w:num w:numId="7">
    <w:abstractNumId w:val="14"/>
  </w:num>
  <w:num w:numId="8">
    <w:abstractNumId w:val="14"/>
  </w:num>
  <w:num w:numId="9">
    <w:abstractNumId w:val="14"/>
  </w:num>
  <w:num w:numId="10">
    <w:abstractNumId w:val="14"/>
  </w:num>
  <w:num w:numId="11">
    <w:abstractNumId w:val="14"/>
  </w:num>
  <w:num w:numId="12">
    <w:abstractNumId w:val="14"/>
  </w:num>
  <w:num w:numId="13">
    <w:abstractNumId w:val="10"/>
  </w:num>
  <w:num w:numId="14">
    <w:abstractNumId w:val="19"/>
  </w:num>
  <w:num w:numId="15">
    <w:abstractNumId w:val="11"/>
  </w:num>
  <w:num w:numId="16">
    <w:abstractNumId w:val="12"/>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 w:numId="27">
    <w:abstractNumId w:val="13"/>
  </w:num>
  <w:num w:numId="28">
    <w:abstractNumId w:val="15"/>
  </w:num>
  <w:num w:numId="29">
    <w:abstractNumId w:val="18"/>
  </w:num>
  <w:num w:numId="30">
    <w:abstractNumId w:val="16"/>
  </w:num>
  <w:num w:numId="31">
    <w:abstractNumId w:val="20"/>
  </w:num>
  <w:num w:numId="32">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ylan Fu">
    <w15:presenceInfo w15:providerId="Windows Live" w15:userId="37b6e1e4dc267c5c"/>
  </w15:person>
  <w15:person w15:author="Quentin Heng">
    <w15:presenceInfo w15:providerId="Windows Live" w15:userId="36b7c49844cc69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08"/>
  <w:hyphenationZone w:val="425"/>
  <w:characterSpacingControl w:val="doNotCompres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72BB"/>
    <w:rsid w:val="00005C40"/>
    <w:rsid w:val="000072F0"/>
    <w:rsid w:val="00011643"/>
    <w:rsid w:val="000120B7"/>
    <w:rsid w:val="00013506"/>
    <w:rsid w:val="00017585"/>
    <w:rsid w:val="000206BC"/>
    <w:rsid w:val="000211AB"/>
    <w:rsid w:val="00025B25"/>
    <w:rsid w:val="00026928"/>
    <w:rsid w:val="0003118A"/>
    <w:rsid w:val="000344F5"/>
    <w:rsid w:val="00036536"/>
    <w:rsid w:val="000368A9"/>
    <w:rsid w:val="00040ED2"/>
    <w:rsid w:val="00041493"/>
    <w:rsid w:val="000418DC"/>
    <w:rsid w:val="00041D6F"/>
    <w:rsid w:val="00044000"/>
    <w:rsid w:val="000442CB"/>
    <w:rsid w:val="00050024"/>
    <w:rsid w:val="00052452"/>
    <w:rsid w:val="0005375A"/>
    <w:rsid w:val="0005454B"/>
    <w:rsid w:val="00057683"/>
    <w:rsid w:val="00060492"/>
    <w:rsid w:val="00062886"/>
    <w:rsid w:val="00062C19"/>
    <w:rsid w:val="00064AA0"/>
    <w:rsid w:val="000652B1"/>
    <w:rsid w:val="0006563D"/>
    <w:rsid w:val="000660A7"/>
    <w:rsid w:val="00071E08"/>
    <w:rsid w:val="00073E3F"/>
    <w:rsid w:val="00074EEF"/>
    <w:rsid w:val="00086F2A"/>
    <w:rsid w:val="0008BAD6"/>
    <w:rsid w:val="00091C23"/>
    <w:rsid w:val="000934BD"/>
    <w:rsid w:val="0009537C"/>
    <w:rsid w:val="00096E74"/>
    <w:rsid w:val="000A356B"/>
    <w:rsid w:val="000A4B1A"/>
    <w:rsid w:val="000B1AF8"/>
    <w:rsid w:val="000B1B44"/>
    <w:rsid w:val="000B2936"/>
    <w:rsid w:val="000B6BCA"/>
    <w:rsid w:val="000C0BE5"/>
    <w:rsid w:val="000C1713"/>
    <w:rsid w:val="000C20DF"/>
    <w:rsid w:val="000C606E"/>
    <w:rsid w:val="000D12BF"/>
    <w:rsid w:val="000D1D2A"/>
    <w:rsid w:val="000D2184"/>
    <w:rsid w:val="000D2AA7"/>
    <w:rsid w:val="000D6982"/>
    <w:rsid w:val="000D7CA0"/>
    <w:rsid w:val="000E1AB8"/>
    <w:rsid w:val="000E2EFD"/>
    <w:rsid w:val="000E46F4"/>
    <w:rsid w:val="000E4AAE"/>
    <w:rsid w:val="000E51DA"/>
    <w:rsid w:val="000E700C"/>
    <w:rsid w:val="000F0A37"/>
    <w:rsid w:val="000F62C2"/>
    <w:rsid w:val="000F6D84"/>
    <w:rsid w:val="000F79E5"/>
    <w:rsid w:val="00101DF6"/>
    <w:rsid w:val="00102007"/>
    <w:rsid w:val="0010391E"/>
    <w:rsid w:val="00103B64"/>
    <w:rsid w:val="00104437"/>
    <w:rsid w:val="001048DB"/>
    <w:rsid w:val="00105898"/>
    <w:rsid w:val="00107D53"/>
    <w:rsid w:val="0011067A"/>
    <w:rsid w:val="00112334"/>
    <w:rsid w:val="001157B9"/>
    <w:rsid w:val="0012300F"/>
    <w:rsid w:val="00125CDC"/>
    <w:rsid w:val="00126496"/>
    <w:rsid w:val="00130802"/>
    <w:rsid w:val="00132949"/>
    <w:rsid w:val="0013332B"/>
    <w:rsid w:val="00135A76"/>
    <w:rsid w:val="00141932"/>
    <w:rsid w:val="00145BA8"/>
    <w:rsid w:val="00151226"/>
    <w:rsid w:val="00155F43"/>
    <w:rsid w:val="00156657"/>
    <w:rsid w:val="00157937"/>
    <w:rsid w:val="001601C9"/>
    <w:rsid w:val="00160710"/>
    <w:rsid w:val="00161417"/>
    <w:rsid w:val="0016328E"/>
    <w:rsid w:val="00164FF5"/>
    <w:rsid w:val="00167844"/>
    <w:rsid w:val="00167E08"/>
    <w:rsid w:val="0017044A"/>
    <w:rsid w:val="00170E23"/>
    <w:rsid w:val="00172AE4"/>
    <w:rsid w:val="00175075"/>
    <w:rsid w:val="00176239"/>
    <w:rsid w:val="00176917"/>
    <w:rsid w:val="00177020"/>
    <w:rsid w:val="00177947"/>
    <w:rsid w:val="00182CB7"/>
    <w:rsid w:val="001836FC"/>
    <w:rsid w:val="00191FD4"/>
    <w:rsid w:val="001925B6"/>
    <w:rsid w:val="00193760"/>
    <w:rsid w:val="0019476C"/>
    <w:rsid w:val="00194964"/>
    <w:rsid w:val="00195D11"/>
    <w:rsid w:val="001972BB"/>
    <w:rsid w:val="00197DF5"/>
    <w:rsid w:val="001A4155"/>
    <w:rsid w:val="001A72C5"/>
    <w:rsid w:val="001A7B65"/>
    <w:rsid w:val="001B0B3A"/>
    <w:rsid w:val="001B1752"/>
    <w:rsid w:val="001B1D90"/>
    <w:rsid w:val="001B4084"/>
    <w:rsid w:val="001B40F5"/>
    <w:rsid w:val="001B5459"/>
    <w:rsid w:val="001B59B5"/>
    <w:rsid w:val="001C2E61"/>
    <w:rsid w:val="001C47C6"/>
    <w:rsid w:val="001C5E34"/>
    <w:rsid w:val="001D300D"/>
    <w:rsid w:val="001D4362"/>
    <w:rsid w:val="001E017D"/>
    <w:rsid w:val="001E038F"/>
    <w:rsid w:val="001E1809"/>
    <w:rsid w:val="001E4C4B"/>
    <w:rsid w:val="001E5377"/>
    <w:rsid w:val="001E6123"/>
    <w:rsid w:val="001E76B9"/>
    <w:rsid w:val="001F053D"/>
    <w:rsid w:val="001F2288"/>
    <w:rsid w:val="001F3603"/>
    <w:rsid w:val="001F5052"/>
    <w:rsid w:val="002013D1"/>
    <w:rsid w:val="0020228E"/>
    <w:rsid w:val="00203656"/>
    <w:rsid w:val="00207496"/>
    <w:rsid w:val="0021152F"/>
    <w:rsid w:val="00211937"/>
    <w:rsid w:val="002127CD"/>
    <w:rsid w:val="00230F3C"/>
    <w:rsid w:val="00231513"/>
    <w:rsid w:val="002325CF"/>
    <w:rsid w:val="00233B52"/>
    <w:rsid w:val="00236843"/>
    <w:rsid w:val="00240CF7"/>
    <w:rsid w:val="00241B1B"/>
    <w:rsid w:val="0024405A"/>
    <w:rsid w:val="0025242A"/>
    <w:rsid w:val="00265C8E"/>
    <w:rsid w:val="00272228"/>
    <w:rsid w:val="00272E19"/>
    <w:rsid w:val="002751E3"/>
    <w:rsid w:val="002755A4"/>
    <w:rsid w:val="002759EA"/>
    <w:rsid w:val="002764E7"/>
    <w:rsid w:val="002777D4"/>
    <w:rsid w:val="00277CCB"/>
    <w:rsid w:val="0028156E"/>
    <w:rsid w:val="00290907"/>
    <w:rsid w:val="002911F6"/>
    <w:rsid w:val="00291481"/>
    <w:rsid w:val="00291A5B"/>
    <w:rsid w:val="00292BCB"/>
    <w:rsid w:val="002959F1"/>
    <w:rsid w:val="002969B4"/>
    <w:rsid w:val="00297050"/>
    <w:rsid w:val="002A2E39"/>
    <w:rsid w:val="002A39B1"/>
    <w:rsid w:val="002A4882"/>
    <w:rsid w:val="002A7DEF"/>
    <w:rsid w:val="002B0049"/>
    <w:rsid w:val="002B2989"/>
    <w:rsid w:val="002B478F"/>
    <w:rsid w:val="002B7FC7"/>
    <w:rsid w:val="002C43D4"/>
    <w:rsid w:val="002C4BFB"/>
    <w:rsid w:val="002C7640"/>
    <w:rsid w:val="002D1D73"/>
    <w:rsid w:val="002E1419"/>
    <w:rsid w:val="002E2465"/>
    <w:rsid w:val="002E37D3"/>
    <w:rsid w:val="002E4739"/>
    <w:rsid w:val="002E5D76"/>
    <w:rsid w:val="002F174A"/>
    <w:rsid w:val="002F65C9"/>
    <w:rsid w:val="00301957"/>
    <w:rsid w:val="003026F4"/>
    <w:rsid w:val="0030426C"/>
    <w:rsid w:val="00306E2C"/>
    <w:rsid w:val="00307A71"/>
    <w:rsid w:val="0031151E"/>
    <w:rsid w:val="0031293B"/>
    <w:rsid w:val="00314F3F"/>
    <w:rsid w:val="003151A1"/>
    <w:rsid w:val="00315EEB"/>
    <w:rsid w:val="00316AE9"/>
    <w:rsid w:val="00322651"/>
    <w:rsid w:val="00325819"/>
    <w:rsid w:val="0032597B"/>
    <w:rsid w:val="003301FC"/>
    <w:rsid w:val="00331B4E"/>
    <w:rsid w:val="00333A21"/>
    <w:rsid w:val="00335DB4"/>
    <w:rsid w:val="00335F56"/>
    <w:rsid w:val="003367A5"/>
    <w:rsid w:val="00337575"/>
    <w:rsid w:val="003422F8"/>
    <w:rsid w:val="0034254A"/>
    <w:rsid w:val="00342C48"/>
    <w:rsid w:val="003466B4"/>
    <w:rsid w:val="00346A26"/>
    <w:rsid w:val="00354D7E"/>
    <w:rsid w:val="00365882"/>
    <w:rsid w:val="00374535"/>
    <w:rsid w:val="00374FC0"/>
    <w:rsid w:val="003755C0"/>
    <w:rsid w:val="003810B2"/>
    <w:rsid w:val="003812D3"/>
    <w:rsid w:val="0038205C"/>
    <w:rsid w:val="003835C5"/>
    <w:rsid w:val="00383D88"/>
    <w:rsid w:val="0038579E"/>
    <w:rsid w:val="00386D6C"/>
    <w:rsid w:val="003926BC"/>
    <w:rsid w:val="00393A63"/>
    <w:rsid w:val="00393E59"/>
    <w:rsid w:val="00395F6D"/>
    <w:rsid w:val="003971C3"/>
    <w:rsid w:val="003A2717"/>
    <w:rsid w:val="003A2D04"/>
    <w:rsid w:val="003A714A"/>
    <w:rsid w:val="003B051F"/>
    <w:rsid w:val="003B5ABE"/>
    <w:rsid w:val="003C201C"/>
    <w:rsid w:val="003C5AF5"/>
    <w:rsid w:val="003C7352"/>
    <w:rsid w:val="003D05A9"/>
    <w:rsid w:val="003D1214"/>
    <w:rsid w:val="003D52E4"/>
    <w:rsid w:val="003D63D7"/>
    <w:rsid w:val="003E42FA"/>
    <w:rsid w:val="003E5411"/>
    <w:rsid w:val="003E56E4"/>
    <w:rsid w:val="003F23B2"/>
    <w:rsid w:val="003F31A4"/>
    <w:rsid w:val="0040063C"/>
    <w:rsid w:val="0040253E"/>
    <w:rsid w:val="00402635"/>
    <w:rsid w:val="004031B5"/>
    <w:rsid w:val="00403412"/>
    <w:rsid w:val="004037BA"/>
    <w:rsid w:val="00403ECC"/>
    <w:rsid w:val="004070B3"/>
    <w:rsid w:val="004071F1"/>
    <w:rsid w:val="00410278"/>
    <w:rsid w:val="00414069"/>
    <w:rsid w:val="00414C4B"/>
    <w:rsid w:val="0041534D"/>
    <w:rsid w:val="00417840"/>
    <w:rsid w:val="00417F62"/>
    <w:rsid w:val="0042093F"/>
    <w:rsid w:val="00421457"/>
    <w:rsid w:val="00422760"/>
    <w:rsid w:val="00423AF6"/>
    <w:rsid w:val="004258F3"/>
    <w:rsid w:val="00426EE7"/>
    <w:rsid w:val="00427673"/>
    <w:rsid w:val="00427A36"/>
    <w:rsid w:val="0043415D"/>
    <w:rsid w:val="00441778"/>
    <w:rsid w:val="00441AF4"/>
    <w:rsid w:val="00442046"/>
    <w:rsid w:val="0044391E"/>
    <w:rsid w:val="00445194"/>
    <w:rsid w:val="00446174"/>
    <w:rsid w:val="00447D26"/>
    <w:rsid w:val="00451FC9"/>
    <w:rsid w:val="00455354"/>
    <w:rsid w:val="004613DE"/>
    <w:rsid w:val="00462A12"/>
    <w:rsid w:val="00462D9B"/>
    <w:rsid w:val="004647A7"/>
    <w:rsid w:val="004666B0"/>
    <w:rsid w:val="004670B3"/>
    <w:rsid w:val="0047162D"/>
    <w:rsid w:val="00472234"/>
    <w:rsid w:val="0047288E"/>
    <w:rsid w:val="004733C4"/>
    <w:rsid w:val="00473537"/>
    <w:rsid w:val="004735B6"/>
    <w:rsid w:val="00473F87"/>
    <w:rsid w:val="004754B5"/>
    <w:rsid w:val="00476301"/>
    <w:rsid w:val="0047650E"/>
    <w:rsid w:val="0047755F"/>
    <w:rsid w:val="00477E3C"/>
    <w:rsid w:val="00483DF5"/>
    <w:rsid w:val="00486846"/>
    <w:rsid w:val="00487EB8"/>
    <w:rsid w:val="00491511"/>
    <w:rsid w:val="00492EBA"/>
    <w:rsid w:val="00493BA6"/>
    <w:rsid w:val="00494154"/>
    <w:rsid w:val="00497272"/>
    <w:rsid w:val="004A1091"/>
    <w:rsid w:val="004A2FD1"/>
    <w:rsid w:val="004A3DCE"/>
    <w:rsid w:val="004A40A3"/>
    <w:rsid w:val="004A7217"/>
    <w:rsid w:val="004B1A5E"/>
    <w:rsid w:val="004C5F93"/>
    <w:rsid w:val="004D1E34"/>
    <w:rsid w:val="004D790D"/>
    <w:rsid w:val="004D7ABF"/>
    <w:rsid w:val="004E2A2F"/>
    <w:rsid w:val="004E2B2F"/>
    <w:rsid w:val="004E3298"/>
    <w:rsid w:val="004E3971"/>
    <w:rsid w:val="004E4318"/>
    <w:rsid w:val="004E5F4B"/>
    <w:rsid w:val="004E7548"/>
    <w:rsid w:val="004F2F1A"/>
    <w:rsid w:val="004F367C"/>
    <w:rsid w:val="00500586"/>
    <w:rsid w:val="00501A5E"/>
    <w:rsid w:val="00502E65"/>
    <w:rsid w:val="005042A2"/>
    <w:rsid w:val="00507820"/>
    <w:rsid w:val="00512132"/>
    <w:rsid w:val="00515B9A"/>
    <w:rsid w:val="0052083E"/>
    <w:rsid w:val="00520AE0"/>
    <w:rsid w:val="005262EF"/>
    <w:rsid w:val="005268FE"/>
    <w:rsid w:val="00530069"/>
    <w:rsid w:val="00531F24"/>
    <w:rsid w:val="0053684E"/>
    <w:rsid w:val="00536E33"/>
    <w:rsid w:val="00540672"/>
    <w:rsid w:val="00540E30"/>
    <w:rsid w:val="00540EE8"/>
    <w:rsid w:val="005414AA"/>
    <w:rsid w:val="00542030"/>
    <w:rsid w:val="00545EB3"/>
    <w:rsid w:val="005467F3"/>
    <w:rsid w:val="00546ED6"/>
    <w:rsid w:val="00550657"/>
    <w:rsid w:val="00550949"/>
    <w:rsid w:val="00551AB7"/>
    <w:rsid w:val="00551C19"/>
    <w:rsid w:val="00552843"/>
    <w:rsid w:val="00552E17"/>
    <w:rsid w:val="00555C71"/>
    <w:rsid w:val="00561470"/>
    <w:rsid w:val="00566663"/>
    <w:rsid w:val="00570F04"/>
    <w:rsid w:val="00572B08"/>
    <w:rsid w:val="0057341A"/>
    <w:rsid w:val="005762C5"/>
    <w:rsid w:val="0057792A"/>
    <w:rsid w:val="0057C95F"/>
    <w:rsid w:val="0058231B"/>
    <w:rsid w:val="005846F4"/>
    <w:rsid w:val="00584ABE"/>
    <w:rsid w:val="00584CF0"/>
    <w:rsid w:val="00592310"/>
    <w:rsid w:val="00592C53"/>
    <w:rsid w:val="005945EF"/>
    <w:rsid w:val="00594CAD"/>
    <w:rsid w:val="005A6AEE"/>
    <w:rsid w:val="005B2562"/>
    <w:rsid w:val="005B2949"/>
    <w:rsid w:val="005B3DF0"/>
    <w:rsid w:val="005C0199"/>
    <w:rsid w:val="005C0655"/>
    <w:rsid w:val="005C1468"/>
    <w:rsid w:val="005C2672"/>
    <w:rsid w:val="005C4B30"/>
    <w:rsid w:val="005D6025"/>
    <w:rsid w:val="005D6B21"/>
    <w:rsid w:val="005E0ED6"/>
    <w:rsid w:val="005E53E0"/>
    <w:rsid w:val="005E6031"/>
    <w:rsid w:val="005E6973"/>
    <w:rsid w:val="005E76DA"/>
    <w:rsid w:val="005F0769"/>
    <w:rsid w:val="005F0DC4"/>
    <w:rsid w:val="005F18E9"/>
    <w:rsid w:val="005F59C9"/>
    <w:rsid w:val="00603A80"/>
    <w:rsid w:val="0060559A"/>
    <w:rsid w:val="00606F8E"/>
    <w:rsid w:val="006106B6"/>
    <w:rsid w:val="00614628"/>
    <w:rsid w:val="00614888"/>
    <w:rsid w:val="006156E5"/>
    <w:rsid w:val="00615DFE"/>
    <w:rsid w:val="00617924"/>
    <w:rsid w:val="00620FB4"/>
    <w:rsid w:val="006218D3"/>
    <w:rsid w:val="006227BE"/>
    <w:rsid w:val="006259E0"/>
    <w:rsid w:val="00630A60"/>
    <w:rsid w:val="00636D3B"/>
    <w:rsid w:val="00640CE0"/>
    <w:rsid w:val="006416CD"/>
    <w:rsid w:val="006429D9"/>
    <w:rsid w:val="006430F5"/>
    <w:rsid w:val="00645459"/>
    <w:rsid w:val="0064736C"/>
    <w:rsid w:val="00647A92"/>
    <w:rsid w:val="00650EE6"/>
    <w:rsid w:val="0065171B"/>
    <w:rsid w:val="006529EA"/>
    <w:rsid w:val="00652C9D"/>
    <w:rsid w:val="00652D2D"/>
    <w:rsid w:val="00655C5A"/>
    <w:rsid w:val="00655CE7"/>
    <w:rsid w:val="00655D39"/>
    <w:rsid w:val="00656107"/>
    <w:rsid w:val="00656A89"/>
    <w:rsid w:val="0066213F"/>
    <w:rsid w:val="00666D87"/>
    <w:rsid w:val="006675E5"/>
    <w:rsid w:val="00670901"/>
    <w:rsid w:val="0067264B"/>
    <w:rsid w:val="006737F9"/>
    <w:rsid w:val="00674E31"/>
    <w:rsid w:val="00676BEB"/>
    <w:rsid w:val="00677592"/>
    <w:rsid w:val="006778CD"/>
    <w:rsid w:val="006802DA"/>
    <w:rsid w:val="00681FBC"/>
    <w:rsid w:val="00682587"/>
    <w:rsid w:val="0068464F"/>
    <w:rsid w:val="006919C1"/>
    <w:rsid w:val="006921CD"/>
    <w:rsid w:val="006933F3"/>
    <w:rsid w:val="006935DE"/>
    <w:rsid w:val="00693B8E"/>
    <w:rsid w:val="00693EB4"/>
    <w:rsid w:val="00694BEC"/>
    <w:rsid w:val="00695098"/>
    <w:rsid w:val="00696453"/>
    <w:rsid w:val="006A33BB"/>
    <w:rsid w:val="006A4E15"/>
    <w:rsid w:val="006B0BB2"/>
    <w:rsid w:val="006B4A76"/>
    <w:rsid w:val="006B68A2"/>
    <w:rsid w:val="006B7281"/>
    <w:rsid w:val="006C14AD"/>
    <w:rsid w:val="006C27AD"/>
    <w:rsid w:val="006C2BDF"/>
    <w:rsid w:val="006C7941"/>
    <w:rsid w:val="006D4459"/>
    <w:rsid w:val="006E0AC3"/>
    <w:rsid w:val="006E150C"/>
    <w:rsid w:val="006E5074"/>
    <w:rsid w:val="006E5EC2"/>
    <w:rsid w:val="006F1072"/>
    <w:rsid w:val="006F278C"/>
    <w:rsid w:val="006F30AA"/>
    <w:rsid w:val="006F55C8"/>
    <w:rsid w:val="006F58C6"/>
    <w:rsid w:val="007008B0"/>
    <w:rsid w:val="00704DEC"/>
    <w:rsid w:val="0070554F"/>
    <w:rsid w:val="00712846"/>
    <w:rsid w:val="0071295A"/>
    <w:rsid w:val="00714942"/>
    <w:rsid w:val="00714DDF"/>
    <w:rsid w:val="00717402"/>
    <w:rsid w:val="007203DD"/>
    <w:rsid w:val="00720475"/>
    <w:rsid w:val="007218BE"/>
    <w:rsid w:val="00723AA5"/>
    <w:rsid w:val="007310C8"/>
    <w:rsid w:val="00736686"/>
    <w:rsid w:val="00741E03"/>
    <w:rsid w:val="00742427"/>
    <w:rsid w:val="0074293E"/>
    <w:rsid w:val="0074726A"/>
    <w:rsid w:val="007476C8"/>
    <w:rsid w:val="00747C7B"/>
    <w:rsid w:val="007503F3"/>
    <w:rsid w:val="0075688A"/>
    <w:rsid w:val="00761360"/>
    <w:rsid w:val="0076475D"/>
    <w:rsid w:val="00764D31"/>
    <w:rsid w:val="00764F42"/>
    <w:rsid w:val="00770267"/>
    <w:rsid w:val="00771084"/>
    <w:rsid w:val="007774C9"/>
    <w:rsid w:val="00782C5B"/>
    <w:rsid w:val="007833A7"/>
    <w:rsid w:val="00786EA8"/>
    <w:rsid w:val="00787EBF"/>
    <w:rsid w:val="00793A06"/>
    <w:rsid w:val="00795A8F"/>
    <w:rsid w:val="00796B00"/>
    <w:rsid w:val="007A131F"/>
    <w:rsid w:val="007A14A3"/>
    <w:rsid w:val="007A1AF8"/>
    <w:rsid w:val="007A3C15"/>
    <w:rsid w:val="007A3D2D"/>
    <w:rsid w:val="007B16C0"/>
    <w:rsid w:val="007B4290"/>
    <w:rsid w:val="007B6DBF"/>
    <w:rsid w:val="007B7823"/>
    <w:rsid w:val="007C1367"/>
    <w:rsid w:val="007C3206"/>
    <w:rsid w:val="007C35C1"/>
    <w:rsid w:val="007C5424"/>
    <w:rsid w:val="007C6964"/>
    <w:rsid w:val="007C7ED5"/>
    <w:rsid w:val="007D41F6"/>
    <w:rsid w:val="007D4BB6"/>
    <w:rsid w:val="007D4CED"/>
    <w:rsid w:val="007D5ADA"/>
    <w:rsid w:val="007D6EB9"/>
    <w:rsid w:val="007D7357"/>
    <w:rsid w:val="007D773D"/>
    <w:rsid w:val="007E10EE"/>
    <w:rsid w:val="007E16F5"/>
    <w:rsid w:val="007E2B03"/>
    <w:rsid w:val="007F14E2"/>
    <w:rsid w:val="00800804"/>
    <w:rsid w:val="00800FD2"/>
    <w:rsid w:val="00801211"/>
    <w:rsid w:val="00802857"/>
    <w:rsid w:val="008051DA"/>
    <w:rsid w:val="00807683"/>
    <w:rsid w:val="00810322"/>
    <w:rsid w:val="00811A57"/>
    <w:rsid w:val="00812C3D"/>
    <w:rsid w:val="0081537E"/>
    <w:rsid w:val="008212AD"/>
    <w:rsid w:val="00823555"/>
    <w:rsid w:val="0082674D"/>
    <w:rsid w:val="00827B75"/>
    <w:rsid w:val="008328F9"/>
    <w:rsid w:val="00834B36"/>
    <w:rsid w:val="00835293"/>
    <w:rsid w:val="00835A39"/>
    <w:rsid w:val="00842FF0"/>
    <w:rsid w:val="00843006"/>
    <w:rsid w:val="00844932"/>
    <w:rsid w:val="00850AB7"/>
    <w:rsid w:val="00852DA4"/>
    <w:rsid w:val="00853CB5"/>
    <w:rsid w:val="00855982"/>
    <w:rsid w:val="00857813"/>
    <w:rsid w:val="00864305"/>
    <w:rsid w:val="008674A2"/>
    <w:rsid w:val="00870200"/>
    <w:rsid w:val="00873534"/>
    <w:rsid w:val="008735C2"/>
    <w:rsid w:val="00876B80"/>
    <w:rsid w:val="008812A4"/>
    <w:rsid w:val="00883B9E"/>
    <w:rsid w:val="0088650F"/>
    <w:rsid w:val="008962F3"/>
    <w:rsid w:val="00896614"/>
    <w:rsid w:val="008A10DD"/>
    <w:rsid w:val="008A2593"/>
    <w:rsid w:val="008A69C8"/>
    <w:rsid w:val="008B0B3C"/>
    <w:rsid w:val="008B0E98"/>
    <w:rsid w:val="008B20A4"/>
    <w:rsid w:val="008B2172"/>
    <w:rsid w:val="008C0A30"/>
    <w:rsid w:val="008C12FA"/>
    <w:rsid w:val="008C206B"/>
    <w:rsid w:val="008C526A"/>
    <w:rsid w:val="008C7392"/>
    <w:rsid w:val="008C7851"/>
    <w:rsid w:val="008D2CF9"/>
    <w:rsid w:val="008D40C0"/>
    <w:rsid w:val="008E2A31"/>
    <w:rsid w:val="008E4FC0"/>
    <w:rsid w:val="008E59B2"/>
    <w:rsid w:val="008E6673"/>
    <w:rsid w:val="008F541A"/>
    <w:rsid w:val="009009AD"/>
    <w:rsid w:val="00901B1A"/>
    <w:rsid w:val="00903D08"/>
    <w:rsid w:val="0090574B"/>
    <w:rsid w:val="00907FA7"/>
    <w:rsid w:val="009106B6"/>
    <w:rsid w:val="00910819"/>
    <w:rsid w:val="0091229C"/>
    <w:rsid w:val="0091431B"/>
    <w:rsid w:val="00917954"/>
    <w:rsid w:val="00917E07"/>
    <w:rsid w:val="00931A31"/>
    <w:rsid w:val="00934FE3"/>
    <w:rsid w:val="00940228"/>
    <w:rsid w:val="009431D5"/>
    <w:rsid w:val="00943429"/>
    <w:rsid w:val="00951CC0"/>
    <w:rsid w:val="00952DEC"/>
    <w:rsid w:val="0095330C"/>
    <w:rsid w:val="00955D21"/>
    <w:rsid w:val="00957163"/>
    <w:rsid w:val="00961FE9"/>
    <w:rsid w:val="00961FFC"/>
    <w:rsid w:val="009633D9"/>
    <w:rsid w:val="00963948"/>
    <w:rsid w:val="009744A1"/>
    <w:rsid w:val="0097508D"/>
    <w:rsid w:val="00975409"/>
    <w:rsid w:val="00975443"/>
    <w:rsid w:val="009757DD"/>
    <w:rsid w:val="00976820"/>
    <w:rsid w:val="00985369"/>
    <w:rsid w:val="00991641"/>
    <w:rsid w:val="00993CCE"/>
    <w:rsid w:val="0099446F"/>
    <w:rsid w:val="00997FBE"/>
    <w:rsid w:val="009A0D42"/>
    <w:rsid w:val="009A6E9F"/>
    <w:rsid w:val="009B06AE"/>
    <w:rsid w:val="009B1C25"/>
    <w:rsid w:val="009B302A"/>
    <w:rsid w:val="009B4D69"/>
    <w:rsid w:val="009C443B"/>
    <w:rsid w:val="009C46B7"/>
    <w:rsid w:val="009C78D3"/>
    <w:rsid w:val="009D058D"/>
    <w:rsid w:val="009D3E48"/>
    <w:rsid w:val="009D6568"/>
    <w:rsid w:val="009E0632"/>
    <w:rsid w:val="009E0E6A"/>
    <w:rsid w:val="009E6E0B"/>
    <w:rsid w:val="009E74AA"/>
    <w:rsid w:val="009F65D3"/>
    <w:rsid w:val="009F76C4"/>
    <w:rsid w:val="00A002C4"/>
    <w:rsid w:val="00A00594"/>
    <w:rsid w:val="00A0177A"/>
    <w:rsid w:val="00A064D2"/>
    <w:rsid w:val="00A10484"/>
    <w:rsid w:val="00A108B2"/>
    <w:rsid w:val="00A11A06"/>
    <w:rsid w:val="00A11D89"/>
    <w:rsid w:val="00A12E7B"/>
    <w:rsid w:val="00A15BF2"/>
    <w:rsid w:val="00A15C3F"/>
    <w:rsid w:val="00A15F5C"/>
    <w:rsid w:val="00A16476"/>
    <w:rsid w:val="00A170B3"/>
    <w:rsid w:val="00A20B66"/>
    <w:rsid w:val="00A2369E"/>
    <w:rsid w:val="00A255F3"/>
    <w:rsid w:val="00A26C09"/>
    <w:rsid w:val="00A35251"/>
    <w:rsid w:val="00A3691A"/>
    <w:rsid w:val="00A37F5C"/>
    <w:rsid w:val="00A44435"/>
    <w:rsid w:val="00A45119"/>
    <w:rsid w:val="00A630EB"/>
    <w:rsid w:val="00A66027"/>
    <w:rsid w:val="00A663E1"/>
    <w:rsid w:val="00A6664E"/>
    <w:rsid w:val="00A73CCE"/>
    <w:rsid w:val="00A754EB"/>
    <w:rsid w:val="00A768B1"/>
    <w:rsid w:val="00A77E6B"/>
    <w:rsid w:val="00A800DE"/>
    <w:rsid w:val="00A82799"/>
    <w:rsid w:val="00A83186"/>
    <w:rsid w:val="00A83C73"/>
    <w:rsid w:val="00A94B36"/>
    <w:rsid w:val="00A94B63"/>
    <w:rsid w:val="00AA01D2"/>
    <w:rsid w:val="00AA2863"/>
    <w:rsid w:val="00AA4CE9"/>
    <w:rsid w:val="00AA5F54"/>
    <w:rsid w:val="00AA62F4"/>
    <w:rsid w:val="00AA7D0B"/>
    <w:rsid w:val="00AB3329"/>
    <w:rsid w:val="00AB6B50"/>
    <w:rsid w:val="00AC4D7B"/>
    <w:rsid w:val="00AD1AB9"/>
    <w:rsid w:val="00AD60D7"/>
    <w:rsid w:val="00AD6DB9"/>
    <w:rsid w:val="00AE120B"/>
    <w:rsid w:val="00AE20B0"/>
    <w:rsid w:val="00AE7E09"/>
    <w:rsid w:val="00AF020B"/>
    <w:rsid w:val="00AF08EB"/>
    <w:rsid w:val="00AF476C"/>
    <w:rsid w:val="00AF61EE"/>
    <w:rsid w:val="00AF6634"/>
    <w:rsid w:val="00AF69EB"/>
    <w:rsid w:val="00B00449"/>
    <w:rsid w:val="00B00B95"/>
    <w:rsid w:val="00B00EE7"/>
    <w:rsid w:val="00B0469D"/>
    <w:rsid w:val="00B064F3"/>
    <w:rsid w:val="00B12860"/>
    <w:rsid w:val="00B1468D"/>
    <w:rsid w:val="00B156A6"/>
    <w:rsid w:val="00B2322B"/>
    <w:rsid w:val="00B2367F"/>
    <w:rsid w:val="00B2368D"/>
    <w:rsid w:val="00B2503E"/>
    <w:rsid w:val="00B279D7"/>
    <w:rsid w:val="00B33D1D"/>
    <w:rsid w:val="00B34D17"/>
    <w:rsid w:val="00B353B0"/>
    <w:rsid w:val="00B35CD6"/>
    <w:rsid w:val="00B36E29"/>
    <w:rsid w:val="00B36F45"/>
    <w:rsid w:val="00B3742E"/>
    <w:rsid w:val="00B41B3E"/>
    <w:rsid w:val="00B42A85"/>
    <w:rsid w:val="00B44CD1"/>
    <w:rsid w:val="00B521B4"/>
    <w:rsid w:val="00B53A21"/>
    <w:rsid w:val="00B53B9E"/>
    <w:rsid w:val="00B54AD2"/>
    <w:rsid w:val="00B60FA6"/>
    <w:rsid w:val="00B63466"/>
    <w:rsid w:val="00B65D2C"/>
    <w:rsid w:val="00B65DDD"/>
    <w:rsid w:val="00B71792"/>
    <w:rsid w:val="00B71DE5"/>
    <w:rsid w:val="00B74782"/>
    <w:rsid w:val="00B74A8C"/>
    <w:rsid w:val="00B77306"/>
    <w:rsid w:val="00B775A7"/>
    <w:rsid w:val="00B805D4"/>
    <w:rsid w:val="00B8353B"/>
    <w:rsid w:val="00B84CF2"/>
    <w:rsid w:val="00B90EE1"/>
    <w:rsid w:val="00B9136F"/>
    <w:rsid w:val="00B923E2"/>
    <w:rsid w:val="00B978F8"/>
    <w:rsid w:val="00BA217A"/>
    <w:rsid w:val="00BA2BF5"/>
    <w:rsid w:val="00BA2FDC"/>
    <w:rsid w:val="00BA4660"/>
    <w:rsid w:val="00BA7E64"/>
    <w:rsid w:val="00BB0A7F"/>
    <w:rsid w:val="00BB0EA9"/>
    <w:rsid w:val="00BB11A9"/>
    <w:rsid w:val="00BB1673"/>
    <w:rsid w:val="00BB70E0"/>
    <w:rsid w:val="00BB79DD"/>
    <w:rsid w:val="00BC1ACD"/>
    <w:rsid w:val="00BC1FD2"/>
    <w:rsid w:val="00BC2C4F"/>
    <w:rsid w:val="00BC61E3"/>
    <w:rsid w:val="00BD0B9B"/>
    <w:rsid w:val="00BD1C87"/>
    <w:rsid w:val="00BD307B"/>
    <w:rsid w:val="00BD32CB"/>
    <w:rsid w:val="00BD6BCB"/>
    <w:rsid w:val="00BE4A74"/>
    <w:rsid w:val="00BE59BD"/>
    <w:rsid w:val="00BF0766"/>
    <w:rsid w:val="00BF3B6A"/>
    <w:rsid w:val="00BF4B95"/>
    <w:rsid w:val="00BF7258"/>
    <w:rsid w:val="00C00E77"/>
    <w:rsid w:val="00C02478"/>
    <w:rsid w:val="00C258F6"/>
    <w:rsid w:val="00C302FC"/>
    <w:rsid w:val="00C30605"/>
    <w:rsid w:val="00C326BA"/>
    <w:rsid w:val="00C3791A"/>
    <w:rsid w:val="00C37EDF"/>
    <w:rsid w:val="00C451F8"/>
    <w:rsid w:val="00C45F88"/>
    <w:rsid w:val="00C47CDD"/>
    <w:rsid w:val="00C50395"/>
    <w:rsid w:val="00C51D3F"/>
    <w:rsid w:val="00C537BC"/>
    <w:rsid w:val="00C54CAD"/>
    <w:rsid w:val="00C550D5"/>
    <w:rsid w:val="00C55C69"/>
    <w:rsid w:val="00C56673"/>
    <w:rsid w:val="00C5679F"/>
    <w:rsid w:val="00C5745C"/>
    <w:rsid w:val="00C57632"/>
    <w:rsid w:val="00C616F7"/>
    <w:rsid w:val="00C63658"/>
    <w:rsid w:val="00C66476"/>
    <w:rsid w:val="00C72A8E"/>
    <w:rsid w:val="00C72C59"/>
    <w:rsid w:val="00C731AF"/>
    <w:rsid w:val="00C766C7"/>
    <w:rsid w:val="00C77A70"/>
    <w:rsid w:val="00C8448F"/>
    <w:rsid w:val="00C86975"/>
    <w:rsid w:val="00C94F3F"/>
    <w:rsid w:val="00C95ABE"/>
    <w:rsid w:val="00C95B01"/>
    <w:rsid w:val="00CA0499"/>
    <w:rsid w:val="00CA1110"/>
    <w:rsid w:val="00CA1473"/>
    <w:rsid w:val="00CA2FFB"/>
    <w:rsid w:val="00CA48CC"/>
    <w:rsid w:val="00CA4BEA"/>
    <w:rsid w:val="00CA5BA0"/>
    <w:rsid w:val="00CA6117"/>
    <w:rsid w:val="00CA7553"/>
    <w:rsid w:val="00CA7666"/>
    <w:rsid w:val="00CA7BA8"/>
    <w:rsid w:val="00CB4330"/>
    <w:rsid w:val="00CB575C"/>
    <w:rsid w:val="00CB6159"/>
    <w:rsid w:val="00CC1B29"/>
    <w:rsid w:val="00CC565B"/>
    <w:rsid w:val="00CC5A30"/>
    <w:rsid w:val="00CD5AB3"/>
    <w:rsid w:val="00CE5450"/>
    <w:rsid w:val="00CE6266"/>
    <w:rsid w:val="00CE7463"/>
    <w:rsid w:val="00CE78FB"/>
    <w:rsid w:val="00CF1436"/>
    <w:rsid w:val="00CF16BB"/>
    <w:rsid w:val="00CF1D7C"/>
    <w:rsid w:val="00CF6B9E"/>
    <w:rsid w:val="00D01A42"/>
    <w:rsid w:val="00D0214A"/>
    <w:rsid w:val="00D029D5"/>
    <w:rsid w:val="00D06043"/>
    <w:rsid w:val="00D06235"/>
    <w:rsid w:val="00D06741"/>
    <w:rsid w:val="00D173ED"/>
    <w:rsid w:val="00D17B2C"/>
    <w:rsid w:val="00D2089A"/>
    <w:rsid w:val="00D22514"/>
    <w:rsid w:val="00D2382D"/>
    <w:rsid w:val="00D245CE"/>
    <w:rsid w:val="00D2723D"/>
    <w:rsid w:val="00D319E5"/>
    <w:rsid w:val="00D364DD"/>
    <w:rsid w:val="00D36F80"/>
    <w:rsid w:val="00D41CFA"/>
    <w:rsid w:val="00D4386D"/>
    <w:rsid w:val="00D457F1"/>
    <w:rsid w:val="00D4588E"/>
    <w:rsid w:val="00D52E49"/>
    <w:rsid w:val="00D54F48"/>
    <w:rsid w:val="00D650ED"/>
    <w:rsid w:val="00D66A3E"/>
    <w:rsid w:val="00D71A8D"/>
    <w:rsid w:val="00D7556F"/>
    <w:rsid w:val="00D8480D"/>
    <w:rsid w:val="00D93D93"/>
    <w:rsid w:val="00D95580"/>
    <w:rsid w:val="00D9569D"/>
    <w:rsid w:val="00D96A9E"/>
    <w:rsid w:val="00DA1192"/>
    <w:rsid w:val="00DA2AF5"/>
    <w:rsid w:val="00DA39F3"/>
    <w:rsid w:val="00DA5E5C"/>
    <w:rsid w:val="00DA7C4E"/>
    <w:rsid w:val="00DB09BB"/>
    <w:rsid w:val="00DB19DF"/>
    <w:rsid w:val="00DB1AD0"/>
    <w:rsid w:val="00DB7DBA"/>
    <w:rsid w:val="00DC0211"/>
    <w:rsid w:val="00DC4DC3"/>
    <w:rsid w:val="00DC5B1A"/>
    <w:rsid w:val="00DC6FF9"/>
    <w:rsid w:val="00DD517D"/>
    <w:rsid w:val="00DD7F0B"/>
    <w:rsid w:val="00DE0BF5"/>
    <w:rsid w:val="00DE214B"/>
    <w:rsid w:val="00DE462B"/>
    <w:rsid w:val="00DE4F5C"/>
    <w:rsid w:val="00DE7FE2"/>
    <w:rsid w:val="00DF11C1"/>
    <w:rsid w:val="00DF66EB"/>
    <w:rsid w:val="00E00167"/>
    <w:rsid w:val="00E0160D"/>
    <w:rsid w:val="00E01814"/>
    <w:rsid w:val="00E12315"/>
    <w:rsid w:val="00E14E27"/>
    <w:rsid w:val="00E2017E"/>
    <w:rsid w:val="00E247E5"/>
    <w:rsid w:val="00E27CB0"/>
    <w:rsid w:val="00E31500"/>
    <w:rsid w:val="00E336EF"/>
    <w:rsid w:val="00E41C49"/>
    <w:rsid w:val="00E41D16"/>
    <w:rsid w:val="00E42787"/>
    <w:rsid w:val="00E463DA"/>
    <w:rsid w:val="00E4645E"/>
    <w:rsid w:val="00E4702F"/>
    <w:rsid w:val="00E51E7D"/>
    <w:rsid w:val="00E523C9"/>
    <w:rsid w:val="00E53AD0"/>
    <w:rsid w:val="00E61252"/>
    <w:rsid w:val="00E62D8D"/>
    <w:rsid w:val="00E75164"/>
    <w:rsid w:val="00E81739"/>
    <w:rsid w:val="00E82780"/>
    <w:rsid w:val="00E82CB1"/>
    <w:rsid w:val="00E83C56"/>
    <w:rsid w:val="00E860ED"/>
    <w:rsid w:val="00E908F6"/>
    <w:rsid w:val="00E97602"/>
    <w:rsid w:val="00EA07CC"/>
    <w:rsid w:val="00EA24F0"/>
    <w:rsid w:val="00EA35C7"/>
    <w:rsid w:val="00EA3B1D"/>
    <w:rsid w:val="00EB11FA"/>
    <w:rsid w:val="00EB12D1"/>
    <w:rsid w:val="00EB4145"/>
    <w:rsid w:val="00EB4204"/>
    <w:rsid w:val="00EB5425"/>
    <w:rsid w:val="00EC0422"/>
    <w:rsid w:val="00EC1248"/>
    <w:rsid w:val="00EC2400"/>
    <w:rsid w:val="00EC3441"/>
    <w:rsid w:val="00EC4ADE"/>
    <w:rsid w:val="00EC4EB3"/>
    <w:rsid w:val="00EC5AD5"/>
    <w:rsid w:val="00EC7E22"/>
    <w:rsid w:val="00ED046B"/>
    <w:rsid w:val="00ED16C5"/>
    <w:rsid w:val="00ED3E76"/>
    <w:rsid w:val="00ED4F74"/>
    <w:rsid w:val="00EE278E"/>
    <w:rsid w:val="00EE406E"/>
    <w:rsid w:val="00EE492B"/>
    <w:rsid w:val="00EF32DD"/>
    <w:rsid w:val="00F02A86"/>
    <w:rsid w:val="00F05974"/>
    <w:rsid w:val="00F05BA1"/>
    <w:rsid w:val="00F05E2A"/>
    <w:rsid w:val="00F07327"/>
    <w:rsid w:val="00F07C9B"/>
    <w:rsid w:val="00F12091"/>
    <w:rsid w:val="00F13828"/>
    <w:rsid w:val="00F13B5F"/>
    <w:rsid w:val="00F14153"/>
    <w:rsid w:val="00F146EE"/>
    <w:rsid w:val="00F15EAD"/>
    <w:rsid w:val="00F1687D"/>
    <w:rsid w:val="00F2227A"/>
    <w:rsid w:val="00F23BF2"/>
    <w:rsid w:val="00F312E8"/>
    <w:rsid w:val="00F31A3A"/>
    <w:rsid w:val="00F3356F"/>
    <w:rsid w:val="00F36215"/>
    <w:rsid w:val="00F41744"/>
    <w:rsid w:val="00F4576A"/>
    <w:rsid w:val="00F46665"/>
    <w:rsid w:val="00F47073"/>
    <w:rsid w:val="00F477F1"/>
    <w:rsid w:val="00F50A51"/>
    <w:rsid w:val="00F54FFF"/>
    <w:rsid w:val="00F555B2"/>
    <w:rsid w:val="00F603CF"/>
    <w:rsid w:val="00F633E6"/>
    <w:rsid w:val="00F6666D"/>
    <w:rsid w:val="00F67FF4"/>
    <w:rsid w:val="00F7028C"/>
    <w:rsid w:val="00F7111C"/>
    <w:rsid w:val="00F80453"/>
    <w:rsid w:val="00F81CA3"/>
    <w:rsid w:val="00F83699"/>
    <w:rsid w:val="00F85F17"/>
    <w:rsid w:val="00F86DA5"/>
    <w:rsid w:val="00F874F2"/>
    <w:rsid w:val="00F87D32"/>
    <w:rsid w:val="00F92E45"/>
    <w:rsid w:val="00F94A81"/>
    <w:rsid w:val="00F94D11"/>
    <w:rsid w:val="00F96C75"/>
    <w:rsid w:val="00F9786E"/>
    <w:rsid w:val="00FA04EB"/>
    <w:rsid w:val="00FA08C2"/>
    <w:rsid w:val="00FA159D"/>
    <w:rsid w:val="00FA2475"/>
    <w:rsid w:val="00FB0410"/>
    <w:rsid w:val="00FB0C57"/>
    <w:rsid w:val="00FB1D3C"/>
    <w:rsid w:val="00FB2BE5"/>
    <w:rsid w:val="00FB50F1"/>
    <w:rsid w:val="00FB6205"/>
    <w:rsid w:val="00FB676D"/>
    <w:rsid w:val="00FD2565"/>
    <w:rsid w:val="00FD262C"/>
    <w:rsid w:val="00FD3306"/>
    <w:rsid w:val="00FD380F"/>
    <w:rsid w:val="00FD66EB"/>
    <w:rsid w:val="00FD7246"/>
    <w:rsid w:val="00FE1EBE"/>
    <w:rsid w:val="00FE570C"/>
    <w:rsid w:val="00FE7A01"/>
    <w:rsid w:val="00FF5E7F"/>
    <w:rsid w:val="01B43277"/>
    <w:rsid w:val="01C54610"/>
    <w:rsid w:val="01FE5A41"/>
    <w:rsid w:val="0244FB91"/>
    <w:rsid w:val="0247630E"/>
    <w:rsid w:val="02E32C70"/>
    <w:rsid w:val="036E6E1E"/>
    <w:rsid w:val="0377E3A8"/>
    <w:rsid w:val="03F9A697"/>
    <w:rsid w:val="04068B50"/>
    <w:rsid w:val="044D3B55"/>
    <w:rsid w:val="04CFDEB8"/>
    <w:rsid w:val="04FC8CC3"/>
    <w:rsid w:val="05415A16"/>
    <w:rsid w:val="055A2864"/>
    <w:rsid w:val="05BC9F31"/>
    <w:rsid w:val="05EAE74E"/>
    <w:rsid w:val="06326C90"/>
    <w:rsid w:val="06412F3F"/>
    <w:rsid w:val="064EE3F3"/>
    <w:rsid w:val="06573F23"/>
    <w:rsid w:val="06E9F0CB"/>
    <w:rsid w:val="074A943A"/>
    <w:rsid w:val="0788C618"/>
    <w:rsid w:val="07C908BD"/>
    <w:rsid w:val="08119258"/>
    <w:rsid w:val="08C3B85B"/>
    <w:rsid w:val="09CB9D30"/>
    <w:rsid w:val="09F82915"/>
    <w:rsid w:val="0A18C9A6"/>
    <w:rsid w:val="0A41A3DB"/>
    <w:rsid w:val="0A4E2E85"/>
    <w:rsid w:val="0B2E0A45"/>
    <w:rsid w:val="0BC8DD08"/>
    <w:rsid w:val="0C41385E"/>
    <w:rsid w:val="0CFB256D"/>
    <w:rsid w:val="0D22931F"/>
    <w:rsid w:val="0D3F7375"/>
    <w:rsid w:val="0DAC7D0A"/>
    <w:rsid w:val="0F2D2A16"/>
    <w:rsid w:val="0FA817DC"/>
    <w:rsid w:val="10152FCA"/>
    <w:rsid w:val="1068F7B5"/>
    <w:rsid w:val="106FFB92"/>
    <w:rsid w:val="10BC3681"/>
    <w:rsid w:val="1263DE69"/>
    <w:rsid w:val="12740498"/>
    <w:rsid w:val="12B5203B"/>
    <w:rsid w:val="12FC9EA6"/>
    <w:rsid w:val="133A604A"/>
    <w:rsid w:val="13D3CE2A"/>
    <w:rsid w:val="14C692A0"/>
    <w:rsid w:val="14FF02A6"/>
    <w:rsid w:val="1590E12C"/>
    <w:rsid w:val="159724F0"/>
    <w:rsid w:val="162AECFF"/>
    <w:rsid w:val="17445766"/>
    <w:rsid w:val="177A715E"/>
    <w:rsid w:val="179A1114"/>
    <w:rsid w:val="17ADB1A9"/>
    <w:rsid w:val="17CE94BB"/>
    <w:rsid w:val="17F8AA37"/>
    <w:rsid w:val="18BE2A8D"/>
    <w:rsid w:val="1919BE40"/>
    <w:rsid w:val="19217CB6"/>
    <w:rsid w:val="1A8E79D9"/>
    <w:rsid w:val="1AAB1165"/>
    <w:rsid w:val="1B1B4B01"/>
    <w:rsid w:val="1B1C8FC0"/>
    <w:rsid w:val="1B83BC96"/>
    <w:rsid w:val="1BDEF898"/>
    <w:rsid w:val="1C2A213D"/>
    <w:rsid w:val="1CA3F7A1"/>
    <w:rsid w:val="1CAC3E3B"/>
    <w:rsid w:val="1CE26946"/>
    <w:rsid w:val="1D2E4A26"/>
    <w:rsid w:val="1D58207A"/>
    <w:rsid w:val="1DED46F1"/>
    <w:rsid w:val="1E58D2BE"/>
    <w:rsid w:val="1F0241ED"/>
    <w:rsid w:val="1F78F2E2"/>
    <w:rsid w:val="1FB0E872"/>
    <w:rsid w:val="1FD973CF"/>
    <w:rsid w:val="202BBFB1"/>
    <w:rsid w:val="2194DFC9"/>
    <w:rsid w:val="21F01038"/>
    <w:rsid w:val="21F93DC1"/>
    <w:rsid w:val="2270F56D"/>
    <w:rsid w:val="22AB9B76"/>
    <w:rsid w:val="22B447B2"/>
    <w:rsid w:val="23B25CEE"/>
    <w:rsid w:val="24100327"/>
    <w:rsid w:val="247D80B7"/>
    <w:rsid w:val="259ACDE0"/>
    <w:rsid w:val="264B1F8A"/>
    <w:rsid w:val="2687550D"/>
    <w:rsid w:val="272BAF68"/>
    <w:rsid w:val="2773B242"/>
    <w:rsid w:val="277C4C70"/>
    <w:rsid w:val="284B4768"/>
    <w:rsid w:val="2862DB33"/>
    <w:rsid w:val="28E4FFA7"/>
    <w:rsid w:val="291E137C"/>
    <w:rsid w:val="292693BE"/>
    <w:rsid w:val="299319EB"/>
    <w:rsid w:val="29FA1F83"/>
    <w:rsid w:val="2A27FEDC"/>
    <w:rsid w:val="2A517B21"/>
    <w:rsid w:val="2A6E7C6C"/>
    <w:rsid w:val="2BE466F5"/>
    <w:rsid w:val="2BF11DF5"/>
    <w:rsid w:val="2C012361"/>
    <w:rsid w:val="2C11B3EE"/>
    <w:rsid w:val="2C14174E"/>
    <w:rsid w:val="2CBBF703"/>
    <w:rsid w:val="2E5ADD7F"/>
    <w:rsid w:val="2E81CC6C"/>
    <w:rsid w:val="2ED8839C"/>
    <w:rsid w:val="3002D641"/>
    <w:rsid w:val="3062836D"/>
    <w:rsid w:val="308900BD"/>
    <w:rsid w:val="310AABC2"/>
    <w:rsid w:val="3126AD95"/>
    <w:rsid w:val="3280498E"/>
    <w:rsid w:val="3297EB4A"/>
    <w:rsid w:val="32E90A9A"/>
    <w:rsid w:val="33994B31"/>
    <w:rsid w:val="33E4A6A7"/>
    <w:rsid w:val="33E5A524"/>
    <w:rsid w:val="343BE59F"/>
    <w:rsid w:val="344D0729"/>
    <w:rsid w:val="348AB91D"/>
    <w:rsid w:val="35036768"/>
    <w:rsid w:val="3544719C"/>
    <w:rsid w:val="3547A45D"/>
    <w:rsid w:val="354C7D87"/>
    <w:rsid w:val="358FABB0"/>
    <w:rsid w:val="35CC60C1"/>
    <w:rsid w:val="3622DC1D"/>
    <w:rsid w:val="3685023A"/>
    <w:rsid w:val="36C7D6F3"/>
    <w:rsid w:val="382D782C"/>
    <w:rsid w:val="38CD4EB0"/>
    <w:rsid w:val="393F7A0F"/>
    <w:rsid w:val="395EE793"/>
    <w:rsid w:val="3983BCE0"/>
    <w:rsid w:val="39D9EEA6"/>
    <w:rsid w:val="3A766F1E"/>
    <w:rsid w:val="3AB908F6"/>
    <w:rsid w:val="3AC9AEB3"/>
    <w:rsid w:val="3BAAECF8"/>
    <w:rsid w:val="3BAD32EE"/>
    <w:rsid w:val="3C54D6F9"/>
    <w:rsid w:val="3C943C83"/>
    <w:rsid w:val="3CE4D9BD"/>
    <w:rsid w:val="3D742D73"/>
    <w:rsid w:val="3DEDA18E"/>
    <w:rsid w:val="3E9E9CBE"/>
    <w:rsid w:val="3F4D49BE"/>
    <w:rsid w:val="40795996"/>
    <w:rsid w:val="408F8108"/>
    <w:rsid w:val="40E418BC"/>
    <w:rsid w:val="40F55393"/>
    <w:rsid w:val="40FACE09"/>
    <w:rsid w:val="410E77D3"/>
    <w:rsid w:val="42D3C21B"/>
    <w:rsid w:val="43BC72B8"/>
    <w:rsid w:val="43BE7EC3"/>
    <w:rsid w:val="43F94E68"/>
    <w:rsid w:val="440F8427"/>
    <w:rsid w:val="4483DE56"/>
    <w:rsid w:val="45921D76"/>
    <w:rsid w:val="45F47380"/>
    <w:rsid w:val="4632702F"/>
    <w:rsid w:val="46422048"/>
    <w:rsid w:val="4644B0F9"/>
    <w:rsid w:val="465BE1DC"/>
    <w:rsid w:val="468E89EB"/>
    <w:rsid w:val="46C608C6"/>
    <w:rsid w:val="4766E27E"/>
    <w:rsid w:val="476BF1A0"/>
    <w:rsid w:val="4782B5A2"/>
    <w:rsid w:val="47CAFAFD"/>
    <w:rsid w:val="49A1DC89"/>
    <w:rsid w:val="4A4093CD"/>
    <w:rsid w:val="4A7FC686"/>
    <w:rsid w:val="4B70D18A"/>
    <w:rsid w:val="4BC6E964"/>
    <w:rsid w:val="4BD0999D"/>
    <w:rsid w:val="4C151C35"/>
    <w:rsid w:val="4C5021FF"/>
    <w:rsid w:val="4C673800"/>
    <w:rsid w:val="4C7261E4"/>
    <w:rsid w:val="4D4BCFE8"/>
    <w:rsid w:val="4D4CFABB"/>
    <w:rsid w:val="4D5BFB2F"/>
    <w:rsid w:val="4D713056"/>
    <w:rsid w:val="4E32E510"/>
    <w:rsid w:val="4E4011CA"/>
    <w:rsid w:val="4E43AB90"/>
    <w:rsid w:val="4E556BD1"/>
    <w:rsid w:val="4EACBF91"/>
    <w:rsid w:val="4F143F9F"/>
    <w:rsid w:val="4F24E816"/>
    <w:rsid w:val="5034A4A2"/>
    <w:rsid w:val="508342F1"/>
    <w:rsid w:val="50A9EB9C"/>
    <w:rsid w:val="50ACE4B5"/>
    <w:rsid w:val="5119C1F4"/>
    <w:rsid w:val="51884319"/>
    <w:rsid w:val="51CE7390"/>
    <w:rsid w:val="523D44F0"/>
    <w:rsid w:val="531F1666"/>
    <w:rsid w:val="5348DE2F"/>
    <w:rsid w:val="53AED3DB"/>
    <w:rsid w:val="53B8EF92"/>
    <w:rsid w:val="53E10FCD"/>
    <w:rsid w:val="5440FF1E"/>
    <w:rsid w:val="5469A007"/>
    <w:rsid w:val="54AE80CB"/>
    <w:rsid w:val="553476E9"/>
    <w:rsid w:val="555CF7D8"/>
    <w:rsid w:val="556DC692"/>
    <w:rsid w:val="55771B59"/>
    <w:rsid w:val="559548DA"/>
    <w:rsid w:val="55EFD69A"/>
    <w:rsid w:val="56991BD1"/>
    <w:rsid w:val="573EBDA5"/>
    <w:rsid w:val="5748B899"/>
    <w:rsid w:val="588576C4"/>
    <w:rsid w:val="58B3793E"/>
    <w:rsid w:val="59A74FFE"/>
    <w:rsid w:val="5A2CC1E3"/>
    <w:rsid w:val="5B074DC4"/>
    <w:rsid w:val="5B7C62E8"/>
    <w:rsid w:val="5B86B7EB"/>
    <w:rsid w:val="5B923BDE"/>
    <w:rsid w:val="5C144E44"/>
    <w:rsid w:val="5C7EA760"/>
    <w:rsid w:val="5CB01D26"/>
    <w:rsid w:val="5D040832"/>
    <w:rsid w:val="5D1BCECE"/>
    <w:rsid w:val="60991585"/>
    <w:rsid w:val="61037B97"/>
    <w:rsid w:val="6140A460"/>
    <w:rsid w:val="619E023C"/>
    <w:rsid w:val="61B72DBB"/>
    <w:rsid w:val="624D7050"/>
    <w:rsid w:val="62847459"/>
    <w:rsid w:val="62D89BD3"/>
    <w:rsid w:val="62F06AA9"/>
    <w:rsid w:val="630BCB0B"/>
    <w:rsid w:val="6446B15F"/>
    <w:rsid w:val="64A12318"/>
    <w:rsid w:val="6501F2DD"/>
    <w:rsid w:val="65856CE0"/>
    <w:rsid w:val="668D04F8"/>
    <w:rsid w:val="66EDC50D"/>
    <w:rsid w:val="66F9172A"/>
    <w:rsid w:val="67323D0D"/>
    <w:rsid w:val="679F0939"/>
    <w:rsid w:val="67A9CD51"/>
    <w:rsid w:val="698CC496"/>
    <w:rsid w:val="69D6B7D0"/>
    <w:rsid w:val="6AB747AE"/>
    <w:rsid w:val="6AB9C556"/>
    <w:rsid w:val="6ADBD3FF"/>
    <w:rsid w:val="6BB9F8AB"/>
    <w:rsid w:val="6D37187F"/>
    <w:rsid w:val="6D9AF2CC"/>
    <w:rsid w:val="6DA826FC"/>
    <w:rsid w:val="6DD93752"/>
    <w:rsid w:val="6E3DA524"/>
    <w:rsid w:val="6E95152E"/>
    <w:rsid w:val="6F3E7767"/>
    <w:rsid w:val="6FDC7BF0"/>
    <w:rsid w:val="700FCA2C"/>
    <w:rsid w:val="70E73C31"/>
    <w:rsid w:val="71294026"/>
    <w:rsid w:val="717EF2FD"/>
    <w:rsid w:val="71AD2A07"/>
    <w:rsid w:val="71C2A8EE"/>
    <w:rsid w:val="72036248"/>
    <w:rsid w:val="7257E7EE"/>
    <w:rsid w:val="72F07A72"/>
    <w:rsid w:val="73145ED7"/>
    <w:rsid w:val="734AFE39"/>
    <w:rsid w:val="739DDC7B"/>
    <w:rsid w:val="73AC28D1"/>
    <w:rsid w:val="73DAE89E"/>
    <w:rsid w:val="73F92732"/>
    <w:rsid w:val="743AF20D"/>
    <w:rsid w:val="749EE50D"/>
    <w:rsid w:val="74D6DC00"/>
    <w:rsid w:val="75428632"/>
    <w:rsid w:val="756619BD"/>
    <w:rsid w:val="759AF773"/>
    <w:rsid w:val="75B52429"/>
    <w:rsid w:val="75BD2FB8"/>
    <w:rsid w:val="75EDE307"/>
    <w:rsid w:val="7625F283"/>
    <w:rsid w:val="765A526A"/>
    <w:rsid w:val="772607CF"/>
    <w:rsid w:val="7788D64D"/>
    <w:rsid w:val="77A06BD7"/>
    <w:rsid w:val="784FF691"/>
    <w:rsid w:val="78A1766B"/>
    <w:rsid w:val="78AF6078"/>
    <w:rsid w:val="78EEDC2D"/>
    <w:rsid w:val="7933AFFB"/>
    <w:rsid w:val="7A85723B"/>
    <w:rsid w:val="7ACFBDC5"/>
    <w:rsid w:val="7B1B5C24"/>
    <w:rsid w:val="7BF3B25E"/>
    <w:rsid w:val="7CAD7C4C"/>
    <w:rsid w:val="7CE5E379"/>
    <w:rsid w:val="7D447EFA"/>
    <w:rsid w:val="7DAC993A"/>
    <w:rsid w:val="7EC92ACF"/>
    <w:rsid w:val="7F94F564"/>
    <w:rsid w:val="7FD50594"/>
    <w:rsid w:val="7FD601B3"/>
    <w:rsid w:val="7FDD43F4"/>
    <w:rsid w:val="7FE806D3"/>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32E23"/>
  <w15:chartTrackingRefBased/>
  <w15:docId w15:val="{79C67F26-EB71-4350-B240-6387E8A1321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EastAsia"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semiHidden="1" w:unhideWhenUsed="1" w:qFormat="1"/>
    <w:lsdException w:name="Emphasis" w:uiPriority="20"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unhideWhenUsed="1" w:qFormat="1"/>
    <w:lsdException w:name="Quote" w:uiPriority="29" w:semiHidden="1" w:unhideWhenUsed="1" w:qFormat="1"/>
    <w:lsdException w:name="Intense Quote" w:uiPriority="30"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unhideWhenUsed="1" w:qFormat="1"/>
    <w:lsdException w:name="Intense Emphasis" w:uiPriority="21" w:semiHidden="1" w:unhideWhenUsed="1" w:qFormat="1"/>
    <w:lsdException w:name="Subtle Reference" w:uiPriority="31" w:semiHidden="1" w:unhideWhenUsed="1" w:qFormat="1"/>
    <w:lsdException w:name="Intense Reference" w:uiPriority="32" w:semiHidden="1" w:unhideWhenUsed="1" w:qFormat="1"/>
    <w:lsdException w:name="Book Title" w:uiPriority="33" w:semiHidden="1" w:unhideWhenUsed="1"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1972BB"/>
    <w:rPr>
      <w:lang w:val="en-GB" w:eastAsia="zh-CN"/>
    </w:rPr>
  </w:style>
  <w:style w:type="paragraph" w:styleId="Heading1">
    <w:name w:val="heading 1"/>
    <w:basedOn w:val="Normal"/>
    <w:next w:val="Normal"/>
    <w:link w:val="Heading1Char"/>
    <w:uiPriority w:val="9"/>
    <w:qFormat/>
    <w:rsid w:val="00FD262C"/>
    <w:pPr>
      <w:keepNext/>
      <w:keepLines/>
      <w:pBdr>
        <w:bottom w:val="single" w:color="595959" w:themeColor="text1" w:themeTint="A6" w:sz="4" w:space="1"/>
      </w:pBdr>
      <w:spacing w:before="360"/>
      <w:outlineLvl w:val="0"/>
    </w:pPr>
    <w:rPr>
      <w:rFonts w:asciiTheme="majorHAnsi" w:hAnsiTheme="majorHAnsi" w:eastAsiaTheme="majorEastAsia" w:cstheme="majorBidi"/>
      <w:b/>
      <w:bCs/>
      <w:smallCaps/>
      <w:sz w:val="36"/>
      <w:szCs w:val="36"/>
    </w:rPr>
  </w:style>
  <w:style w:type="paragraph" w:styleId="Heading2">
    <w:name w:val="heading 2"/>
    <w:basedOn w:val="Normal"/>
    <w:next w:val="Normal"/>
    <w:link w:val="Heading2Char"/>
    <w:uiPriority w:val="9"/>
    <w:unhideWhenUsed/>
    <w:qFormat/>
    <w:rsid w:val="00FD262C"/>
    <w:pPr>
      <w:keepNext/>
      <w:keepLines/>
      <w:spacing w:before="360" w:after="0"/>
      <w:outlineLvl w:val="1"/>
    </w:pPr>
    <w:rPr>
      <w:rFonts w:asciiTheme="majorHAnsi" w:hAnsiTheme="majorHAnsi" w:eastAsiaTheme="majorEastAsia" w:cstheme="majorBidi"/>
      <w:b/>
      <w:bCs/>
      <w:smallCaps/>
      <w:sz w:val="28"/>
      <w:szCs w:val="28"/>
    </w:rPr>
  </w:style>
  <w:style w:type="paragraph" w:styleId="Heading3">
    <w:name w:val="heading 3"/>
    <w:basedOn w:val="Normal"/>
    <w:next w:val="Normal"/>
    <w:link w:val="Heading3Char"/>
    <w:uiPriority w:val="9"/>
    <w:unhideWhenUsed/>
    <w:qFormat/>
    <w:rsid w:val="00FD262C"/>
    <w:pPr>
      <w:keepNext/>
      <w:keepLines/>
      <w:spacing w:before="200" w:after="0"/>
      <w:outlineLvl w:val="2"/>
    </w:pPr>
    <w:rPr>
      <w:rFonts w:asciiTheme="majorHAnsi" w:hAnsiTheme="majorHAnsi" w:eastAsiaTheme="majorEastAsia" w:cstheme="majorBidi"/>
      <w:b/>
      <w:bCs/>
    </w:rPr>
  </w:style>
  <w:style w:type="paragraph" w:styleId="Heading4">
    <w:name w:val="heading 4"/>
    <w:basedOn w:val="Normal"/>
    <w:next w:val="Normal"/>
    <w:link w:val="Heading4Char"/>
    <w:uiPriority w:val="9"/>
    <w:semiHidden/>
    <w:unhideWhenUsed/>
    <w:qFormat/>
    <w:rsid w:val="00FD262C"/>
    <w:pPr>
      <w:keepNext/>
      <w:keepLines/>
      <w:spacing w:before="200" w:after="0"/>
      <w:outlineLvl w:val="3"/>
    </w:pPr>
    <w:rPr>
      <w:rFonts w:asciiTheme="majorHAnsi" w:hAnsiTheme="majorHAnsi" w:eastAsiaTheme="majorEastAsia" w:cstheme="majorBidi"/>
      <w:b/>
      <w:bCs/>
      <w:i/>
      <w:iCs/>
    </w:rPr>
  </w:style>
  <w:style w:type="paragraph" w:styleId="Heading5">
    <w:name w:val="heading 5"/>
    <w:basedOn w:val="Normal"/>
    <w:next w:val="Normal"/>
    <w:link w:val="Heading5Char"/>
    <w:uiPriority w:val="9"/>
    <w:semiHidden/>
    <w:unhideWhenUsed/>
    <w:qFormat/>
    <w:rsid w:val="00FD262C"/>
    <w:pPr>
      <w:keepNext/>
      <w:keepLines/>
      <w:spacing w:before="200" w:after="0"/>
      <w:outlineLvl w:val="4"/>
    </w:pPr>
    <w:rPr>
      <w:rFonts w:asciiTheme="majorHAnsi" w:hAnsiTheme="majorHAnsi" w:eastAsiaTheme="majorEastAsia" w:cstheme="majorBidi"/>
      <w:color w:val="404040" w:themeColor="text1" w:themeTint="BF"/>
    </w:rPr>
  </w:style>
  <w:style w:type="paragraph" w:styleId="Heading6">
    <w:name w:val="heading 6"/>
    <w:basedOn w:val="Normal"/>
    <w:next w:val="Normal"/>
    <w:link w:val="Heading6Char"/>
    <w:uiPriority w:val="9"/>
    <w:semiHidden/>
    <w:unhideWhenUsed/>
    <w:qFormat/>
    <w:rsid w:val="00FD262C"/>
    <w:pPr>
      <w:keepNext/>
      <w:keepLines/>
      <w:spacing w:before="200" w:after="0"/>
      <w:outlineLvl w:val="5"/>
    </w:pPr>
    <w:rPr>
      <w:rFonts w:asciiTheme="majorHAnsi" w:hAnsiTheme="majorHAnsi" w:eastAsiaTheme="majorEastAsia" w:cstheme="majorBidi"/>
      <w:i/>
      <w:iCs/>
      <w:color w:val="404040" w:themeColor="text1" w:themeTint="BF"/>
    </w:rPr>
  </w:style>
  <w:style w:type="paragraph" w:styleId="Heading7">
    <w:name w:val="heading 7"/>
    <w:basedOn w:val="Normal"/>
    <w:next w:val="Normal"/>
    <w:link w:val="Heading7Char"/>
    <w:uiPriority w:val="9"/>
    <w:semiHidden/>
    <w:unhideWhenUsed/>
    <w:qFormat/>
    <w:rsid w:val="00FD262C"/>
    <w:pPr>
      <w:keepNext/>
      <w:keepLines/>
      <w:spacing w:before="200" w:after="0"/>
      <w:outlineLvl w:val="6"/>
    </w:pPr>
    <w:rPr>
      <w:rFonts w:asciiTheme="majorHAnsi" w:hAnsiTheme="majorHAnsi"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FD262C"/>
    <w:pPr>
      <w:keepNext/>
      <w:keepLines/>
      <w:spacing w:before="200" w:after="0"/>
      <w:outlineLvl w:val="7"/>
    </w:pPr>
    <w:rPr>
      <w:rFonts w:asciiTheme="majorHAnsi" w:hAnsiTheme="majorHAnsi" w:eastAsiaTheme="majorEastAsia" w:cstheme="majorBidi"/>
      <w:color w:val="404040" w:themeColor="text1" w:themeTint="BF"/>
      <w:szCs w:val="20"/>
    </w:rPr>
  </w:style>
  <w:style w:type="paragraph" w:styleId="Heading9">
    <w:name w:val="heading 9"/>
    <w:basedOn w:val="Normal"/>
    <w:next w:val="Normal"/>
    <w:link w:val="Heading9Char"/>
    <w:uiPriority w:val="9"/>
    <w:semiHidden/>
    <w:unhideWhenUsed/>
    <w:qFormat/>
    <w:rsid w:val="00FD262C"/>
    <w:pPr>
      <w:keepNext/>
      <w:keepLines/>
      <w:spacing w:before="200" w:after="0"/>
      <w:outlineLvl w:val="8"/>
    </w:pPr>
    <w:rPr>
      <w:rFonts w:asciiTheme="majorHAnsi" w:hAnsiTheme="majorHAnsi" w:eastAsiaTheme="majorEastAsia" w:cstheme="majorBidi"/>
      <w:i/>
      <w:iCs/>
      <w:color w:val="404040" w:themeColor="text1" w:themeTint="BF"/>
      <w:szCs w:val="20"/>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link w:val="TitleChar"/>
    <w:uiPriority w:val="10"/>
    <w:qFormat/>
    <w:rsid w:val="00E42787"/>
    <w:pPr>
      <w:spacing w:after="0" w:line="240" w:lineRule="auto"/>
      <w:contextualSpacing/>
    </w:pPr>
    <w:rPr>
      <w:rFonts w:asciiTheme="majorHAnsi" w:hAnsiTheme="majorHAnsi" w:eastAsiaTheme="majorEastAsia" w:cstheme="majorBidi"/>
      <w:b/>
      <w:sz w:val="56"/>
      <w:szCs w:val="56"/>
    </w:rPr>
  </w:style>
  <w:style w:type="character" w:styleId="TitleChar" w:customStyle="1">
    <w:name w:val="Title Char"/>
    <w:basedOn w:val="DefaultParagraphFont"/>
    <w:link w:val="Title"/>
    <w:uiPriority w:val="10"/>
    <w:rsid w:val="00E42787"/>
    <w:rPr>
      <w:rFonts w:asciiTheme="majorHAnsi" w:hAnsiTheme="majorHAnsi" w:eastAsiaTheme="majorEastAsia" w:cstheme="majorBidi"/>
      <w:b/>
      <w:sz w:val="56"/>
      <w:szCs w:val="56"/>
      <w:lang w:val="en-GB" w:eastAsia="zh-CN"/>
    </w:rPr>
  </w:style>
  <w:style w:type="paragraph" w:styleId="Header">
    <w:name w:val="header"/>
    <w:basedOn w:val="Normal"/>
    <w:link w:val="HeaderChar"/>
    <w:uiPriority w:val="99"/>
    <w:unhideWhenUsed/>
    <w:rsid w:val="00855982"/>
    <w:pPr>
      <w:spacing w:after="0" w:line="240" w:lineRule="auto"/>
    </w:pPr>
  </w:style>
  <w:style w:type="character" w:styleId="HeaderChar" w:customStyle="1">
    <w:name w:val="Header Char"/>
    <w:basedOn w:val="DefaultParagraphFont"/>
    <w:link w:val="Header"/>
    <w:uiPriority w:val="99"/>
    <w:rsid w:val="00855982"/>
  </w:style>
  <w:style w:type="character" w:styleId="Heading1Char" w:customStyle="1">
    <w:name w:val="Heading 1 Char"/>
    <w:basedOn w:val="DefaultParagraphFont"/>
    <w:link w:val="Heading1"/>
    <w:uiPriority w:val="9"/>
    <w:rsid w:val="00FD262C"/>
    <w:rPr>
      <w:rFonts w:asciiTheme="majorHAnsi" w:hAnsiTheme="majorHAnsi" w:eastAsiaTheme="majorEastAsia" w:cstheme="majorBidi"/>
      <w:b/>
      <w:bCs/>
      <w:smallCaps/>
      <w:sz w:val="36"/>
      <w:szCs w:val="36"/>
    </w:rPr>
  </w:style>
  <w:style w:type="character" w:styleId="Heading2Char" w:customStyle="1">
    <w:name w:val="Heading 2 Char"/>
    <w:basedOn w:val="DefaultParagraphFont"/>
    <w:link w:val="Heading2"/>
    <w:uiPriority w:val="9"/>
    <w:rsid w:val="00FD262C"/>
    <w:rPr>
      <w:rFonts w:asciiTheme="majorHAnsi" w:hAnsiTheme="majorHAnsi" w:eastAsiaTheme="majorEastAsia" w:cstheme="majorBidi"/>
      <w:b/>
      <w:bCs/>
      <w:smallCaps/>
      <w:sz w:val="28"/>
      <w:szCs w:val="28"/>
    </w:rPr>
  </w:style>
  <w:style w:type="character" w:styleId="Heading3Char" w:customStyle="1">
    <w:name w:val="Heading 3 Char"/>
    <w:basedOn w:val="DefaultParagraphFont"/>
    <w:link w:val="Heading3"/>
    <w:uiPriority w:val="9"/>
    <w:rsid w:val="00FD262C"/>
    <w:rPr>
      <w:rFonts w:asciiTheme="majorHAnsi" w:hAnsiTheme="majorHAnsi" w:eastAsiaTheme="majorEastAsia" w:cstheme="majorBidi"/>
      <w:b/>
      <w:bCs/>
    </w:rPr>
  </w:style>
  <w:style w:type="character" w:styleId="Heading4Char" w:customStyle="1">
    <w:name w:val="Heading 4 Char"/>
    <w:basedOn w:val="DefaultParagraphFont"/>
    <w:link w:val="Heading4"/>
    <w:uiPriority w:val="9"/>
    <w:semiHidden/>
    <w:rsid w:val="00FD262C"/>
    <w:rPr>
      <w:rFonts w:asciiTheme="majorHAnsi" w:hAnsiTheme="majorHAnsi" w:eastAsiaTheme="majorEastAsia" w:cstheme="majorBidi"/>
      <w:b/>
      <w:bCs/>
      <w:i/>
      <w:iCs/>
    </w:rPr>
  </w:style>
  <w:style w:type="character" w:styleId="Heading5Char" w:customStyle="1">
    <w:name w:val="Heading 5 Char"/>
    <w:basedOn w:val="DefaultParagraphFont"/>
    <w:link w:val="Heading5"/>
    <w:uiPriority w:val="9"/>
    <w:semiHidden/>
    <w:rsid w:val="00FD262C"/>
    <w:rPr>
      <w:rFonts w:asciiTheme="majorHAnsi" w:hAnsiTheme="majorHAnsi" w:eastAsiaTheme="majorEastAsia" w:cstheme="majorBidi"/>
      <w:color w:val="404040" w:themeColor="text1" w:themeTint="BF"/>
    </w:rPr>
  </w:style>
  <w:style w:type="character" w:styleId="Heading6Char" w:customStyle="1">
    <w:name w:val="Heading 6 Char"/>
    <w:basedOn w:val="DefaultParagraphFont"/>
    <w:link w:val="Heading6"/>
    <w:uiPriority w:val="9"/>
    <w:semiHidden/>
    <w:rsid w:val="00FD262C"/>
    <w:rPr>
      <w:rFonts w:asciiTheme="majorHAnsi" w:hAnsiTheme="majorHAnsi" w:eastAsiaTheme="majorEastAsia" w:cstheme="majorBidi"/>
      <w:i/>
      <w:iCs/>
      <w:color w:val="404040" w:themeColor="text1" w:themeTint="BF"/>
    </w:rPr>
  </w:style>
  <w:style w:type="character" w:styleId="Heading7Char" w:customStyle="1">
    <w:name w:val="Heading 7 Char"/>
    <w:basedOn w:val="DefaultParagraphFont"/>
    <w:link w:val="Heading7"/>
    <w:uiPriority w:val="9"/>
    <w:semiHidden/>
    <w:rPr>
      <w:rFonts w:asciiTheme="majorHAnsi" w:hAnsiTheme="majorHAnsi" w:eastAsiaTheme="majorEastAsia" w:cstheme="majorBidi"/>
      <w:i/>
      <w:iCs/>
      <w:color w:val="404040" w:themeColor="text1" w:themeTint="BF"/>
    </w:rPr>
  </w:style>
  <w:style w:type="character" w:styleId="Heading8Char" w:customStyle="1">
    <w:name w:val="Heading 8 Char"/>
    <w:basedOn w:val="DefaultParagraphFont"/>
    <w:link w:val="Heading8"/>
    <w:uiPriority w:val="9"/>
    <w:semiHidden/>
    <w:rsid w:val="001D4362"/>
    <w:rPr>
      <w:rFonts w:asciiTheme="majorHAnsi" w:hAnsiTheme="majorHAnsi" w:eastAsiaTheme="majorEastAsia" w:cstheme="majorBidi"/>
      <w:color w:val="404040" w:themeColor="text1" w:themeTint="BF"/>
      <w:szCs w:val="20"/>
    </w:rPr>
  </w:style>
  <w:style w:type="character" w:styleId="Heading9Char" w:customStyle="1">
    <w:name w:val="Heading 9 Char"/>
    <w:basedOn w:val="DefaultParagraphFont"/>
    <w:link w:val="Heading9"/>
    <w:uiPriority w:val="9"/>
    <w:semiHidden/>
    <w:rsid w:val="001D4362"/>
    <w:rPr>
      <w:rFonts w:asciiTheme="majorHAnsi" w:hAnsiTheme="majorHAnsi" w:eastAsiaTheme="majorEastAsia" w:cstheme="majorBidi"/>
      <w:i/>
      <w:iCs/>
      <w:color w:val="404040" w:themeColor="text1" w:themeTint="BF"/>
      <w:szCs w:val="20"/>
    </w:rPr>
  </w:style>
  <w:style w:type="paragraph" w:styleId="Footer">
    <w:name w:val="footer"/>
    <w:basedOn w:val="Normal"/>
    <w:link w:val="FooterChar"/>
    <w:uiPriority w:val="99"/>
    <w:unhideWhenUsed/>
    <w:rsid w:val="00855982"/>
    <w:pPr>
      <w:spacing w:after="0" w:line="240" w:lineRule="auto"/>
    </w:pPr>
  </w:style>
  <w:style w:type="character" w:styleId="FooterChar" w:customStyle="1">
    <w:name w:val="Footer Char"/>
    <w:basedOn w:val="DefaultParagraphFont"/>
    <w:link w:val="Footer"/>
    <w:uiPriority w:val="99"/>
    <w:rsid w:val="00855982"/>
  </w:style>
  <w:style w:type="paragraph" w:styleId="Caption">
    <w:name w:val="caption"/>
    <w:basedOn w:val="Normal"/>
    <w:next w:val="Normal"/>
    <w:uiPriority w:val="35"/>
    <w:semiHidden/>
    <w:unhideWhenUsed/>
    <w:qFormat/>
    <w:rsid w:val="001D4362"/>
    <w:pPr>
      <w:spacing w:after="200" w:line="240" w:lineRule="auto"/>
    </w:pPr>
    <w:rPr>
      <w:i/>
      <w:iCs/>
      <w:color w:val="323232" w:themeColor="text2"/>
      <w:szCs w:val="18"/>
    </w:rPr>
  </w:style>
  <w:style w:type="paragraph" w:styleId="TOCHeading">
    <w:name w:val="TOC Heading"/>
    <w:basedOn w:val="Heading1"/>
    <w:next w:val="Normal"/>
    <w:uiPriority w:val="39"/>
    <w:semiHidden/>
    <w:unhideWhenUsed/>
    <w:qFormat/>
    <w:pPr>
      <w:outlineLvl w:val="9"/>
    </w:pPr>
  </w:style>
  <w:style w:type="paragraph" w:styleId="BalloonText">
    <w:name w:val="Balloon Text"/>
    <w:basedOn w:val="Normal"/>
    <w:link w:val="BalloonTextChar"/>
    <w:uiPriority w:val="99"/>
    <w:semiHidden/>
    <w:unhideWhenUsed/>
    <w:rsid w:val="001D4362"/>
    <w:pPr>
      <w:spacing w:after="0" w:line="240" w:lineRule="auto"/>
    </w:pPr>
    <w:rPr>
      <w:rFonts w:ascii="Segoe UI" w:hAnsi="Segoe UI" w:cs="Segoe UI"/>
      <w:szCs w:val="18"/>
    </w:rPr>
  </w:style>
  <w:style w:type="character" w:styleId="BalloonTextChar" w:customStyle="1">
    <w:name w:val="Balloon Text Char"/>
    <w:basedOn w:val="DefaultParagraphFont"/>
    <w:link w:val="BalloonText"/>
    <w:uiPriority w:val="99"/>
    <w:semiHidden/>
    <w:rsid w:val="001D4362"/>
    <w:rPr>
      <w:rFonts w:ascii="Segoe UI" w:hAnsi="Segoe UI" w:cs="Segoe UI"/>
      <w:szCs w:val="18"/>
    </w:rPr>
  </w:style>
  <w:style w:type="paragraph" w:styleId="BodyText3">
    <w:name w:val="Body Text 3"/>
    <w:basedOn w:val="Normal"/>
    <w:link w:val="BodyText3Char"/>
    <w:uiPriority w:val="99"/>
    <w:semiHidden/>
    <w:unhideWhenUsed/>
    <w:rsid w:val="001D4362"/>
    <w:pPr>
      <w:spacing w:after="120"/>
    </w:pPr>
    <w:rPr>
      <w:szCs w:val="16"/>
    </w:rPr>
  </w:style>
  <w:style w:type="character" w:styleId="BodyText3Char" w:customStyle="1">
    <w:name w:val="Body Text 3 Char"/>
    <w:basedOn w:val="DefaultParagraphFont"/>
    <w:link w:val="BodyText3"/>
    <w:uiPriority w:val="99"/>
    <w:semiHidden/>
    <w:rsid w:val="001D4362"/>
    <w:rPr>
      <w:szCs w:val="16"/>
    </w:rPr>
  </w:style>
  <w:style w:type="paragraph" w:styleId="BodyTextIndent3">
    <w:name w:val="Body Text Indent 3"/>
    <w:basedOn w:val="Normal"/>
    <w:link w:val="BodyTextIndent3Char"/>
    <w:uiPriority w:val="99"/>
    <w:semiHidden/>
    <w:unhideWhenUsed/>
    <w:rsid w:val="001D4362"/>
    <w:pPr>
      <w:spacing w:after="120"/>
      <w:ind w:left="360"/>
    </w:pPr>
    <w:rPr>
      <w:szCs w:val="16"/>
    </w:rPr>
  </w:style>
  <w:style w:type="character" w:styleId="BodyTextIndent3Char" w:customStyle="1">
    <w:name w:val="Body Text Indent 3 Char"/>
    <w:basedOn w:val="DefaultParagraphFont"/>
    <w:link w:val="BodyTextIndent3"/>
    <w:uiPriority w:val="99"/>
    <w:semiHidden/>
    <w:rsid w:val="001D4362"/>
    <w:rPr>
      <w:szCs w:val="16"/>
    </w:rPr>
  </w:style>
  <w:style w:type="character" w:styleId="CommentReference">
    <w:name w:val="annotation reference"/>
    <w:basedOn w:val="DefaultParagraphFont"/>
    <w:uiPriority w:val="99"/>
    <w:semiHidden/>
    <w:unhideWhenUsed/>
    <w:rsid w:val="001D4362"/>
    <w:rPr>
      <w:sz w:val="22"/>
      <w:szCs w:val="16"/>
    </w:rPr>
  </w:style>
  <w:style w:type="paragraph" w:styleId="CommentText">
    <w:name w:val="annotation text"/>
    <w:basedOn w:val="Normal"/>
    <w:link w:val="CommentTextChar"/>
    <w:uiPriority w:val="99"/>
    <w:semiHidden/>
    <w:unhideWhenUsed/>
    <w:rsid w:val="001D4362"/>
    <w:pPr>
      <w:spacing w:line="240" w:lineRule="auto"/>
    </w:pPr>
    <w:rPr>
      <w:szCs w:val="20"/>
    </w:rPr>
  </w:style>
  <w:style w:type="character" w:styleId="CommentTextChar" w:customStyle="1">
    <w:name w:val="Comment Text Char"/>
    <w:basedOn w:val="DefaultParagraphFont"/>
    <w:link w:val="CommentText"/>
    <w:uiPriority w:val="99"/>
    <w:semiHidden/>
    <w:rsid w:val="001D4362"/>
    <w:rPr>
      <w:szCs w:val="20"/>
    </w:rPr>
  </w:style>
  <w:style w:type="paragraph" w:styleId="CommentSubject">
    <w:name w:val="annotation subject"/>
    <w:basedOn w:val="CommentText"/>
    <w:next w:val="CommentText"/>
    <w:link w:val="CommentSubjectChar"/>
    <w:uiPriority w:val="99"/>
    <w:semiHidden/>
    <w:unhideWhenUsed/>
    <w:rsid w:val="001D4362"/>
    <w:rPr>
      <w:b/>
      <w:bCs/>
    </w:rPr>
  </w:style>
  <w:style w:type="character" w:styleId="CommentSubjectChar" w:customStyle="1">
    <w:name w:val="Comment Subject Char"/>
    <w:basedOn w:val="CommentTextChar"/>
    <w:link w:val="CommentSubject"/>
    <w:uiPriority w:val="99"/>
    <w:semiHidden/>
    <w:rsid w:val="001D4362"/>
    <w:rPr>
      <w:b/>
      <w:bCs/>
      <w:szCs w:val="20"/>
    </w:rPr>
  </w:style>
  <w:style w:type="paragraph" w:styleId="DocumentMap">
    <w:name w:val="Document Map"/>
    <w:basedOn w:val="Normal"/>
    <w:link w:val="DocumentMapChar"/>
    <w:uiPriority w:val="99"/>
    <w:semiHidden/>
    <w:unhideWhenUsed/>
    <w:rsid w:val="001D4362"/>
    <w:pPr>
      <w:spacing w:after="0" w:line="240" w:lineRule="auto"/>
    </w:pPr>
    <w:rPr>
      <w:rFonts w:ascii="Segoe UI" w:hAnsi="Segoe UI" w:cs="Segoe UI"/>
      <w:szCs w:val="16"/>
    </w:rPr>
  </w:style>
  <w:style w:type="character" w:styleId="DocumentMapChar" w:customStyle="1">
    <w:name w:val="Document Map Char"/>
    <w:basedOn w:val="DefaultParagraphFont"/>
    <w:link w:val="DocumentMap"/>
    <w:uiPriority w:val="99"/>
    <w:semiHidden/>
    <w:rsid w:val="001D4362"/>
    <w:rPr>
      <w:rFonts w:ascii="Segoe UI" w:hAnsi="Segoe UI" w:cs="Segoe UI"/>
      <w:szCs w:val="16"/>
    </w:rPr>
  </w:style>
  <w:style w:type="paragraph" w:styleId="EndnoteText">
    <w:name w:val="endnote text"/>
    <w:basedOn w:val="Normal"/>
    <w:link w:val="EndnoteTextChar"/>
    <w:uiPriority w:val="99"/>
    <w:semiHidden/>
    <w:unhideWhenUsed/>
    <w:rsid w:val="001D4362"/>
    <w:pPr>
      <w:spacing w:after="0" w:line="240" w:lineRule="auto"/>
    </w:pPr>
    <w:rPr>
      <w:szCs w:val="20"/>
    </w:rPr>
  </w:style>
  <w:style w:type="character" w:styleId="EndnoteTextChar" w:customStyle="1">
    <w:name w:val="Endnote Text Char"/>
    <w:basedOn w:val="DefaultParagraphFont"/>
    <w:link w:val="EndnoteText"/>
    <w:uiPriority w:val="99"/>
    <w:semiHidden/>
    <w:rsid w:val="001D4362"/>
    <w:rPr>
      <w:szCs w:val="20"/>
    </w:rPr>
  </w:style>
  <w:style w:type="paragraph" w:styleId="EnvelopeReturn">
    <w:name w:val="envelope return"/>
    <w:basedOn w:val="Normal"/>
    <w:uiPriority w:val="99"/>
    <w:semiHidden/>
    <w:unhideWhenUsed/>
    <w:rsid w:val="001D4362"/>
    <w:pPr>
      <w:spacing w:after="0" w:line="240" w:lineRule="auto"/>
    </w:pPr>
    <w:rPr>
      <w:rFonts w:asciiTheme="majorHAnsi" w:hAnsiTheme="majorHAnsi" w:eastAsiaTheme="majorEastAsia" w:cstheme="majorBidi"/>
      <w:szCs w:val="20"/>
    </w:rPr>
  </w:style>
  <w:style w:type="paragraph" w:styleId="FootnoteText">
    <w:name w:val="footnote text"/>
    <w:basedOn w:val="Normal"/>
    <w:link w:val="FootnoteTextChar"/>
    <w:uiPriority w:val="99"/>
    <w:semiHidden/>
    <w:unhideWhenUsed/>
    <w:rsid w:val="001D4362"/>
    <w:pPr>
      <w:spacing w:after="0" w:line="240" w:lineRule="auto"/>
    </w:pPr>
    <w:rPr>
      <w:szCs w:val="20"/>
    </w:rPr>
  </w:style>
  <w:style w:type="character" w:styleId="FootnoteTextChar" w:customStyle="1">
    <w:name w:val="Footnote Text Char"/>
    <w:basedOn w:val="DefaultParagraphFont"/>
    <w:link w:val="FootnoteText"/>
    <w:uiPriority w:val="99"/>
    <w:semiHidden/>
    <w:rsid w:val="001D4362"/>
    <w:rPr>
      <w:szCs w:val="20"/>
    </w:rPr>
  </w:style>
  <w:style w:type="character" w:styleId="HTMLCode">
    <w:name w:val="HTML Code"/>
    <w:basedOn w:val="DefaultParagraphFont"/>
    <w:uiPriority w:val="99"/>
    <w:semiHidden/>
    <w:unhideWhenUsed/>
    <w:rsid w:val="001D4362"/>
    <w:rPr>
      <w:rFonts w:ascii="Consolas" w:hAnsi="Consolas"/>
      <w:sz w:val="22"/>
      <w:szCs w:val="20"/>
    </w:rPr>
  </w:style>
  <w:style w:type="character" w:styleId="HTMLKeyboard">
    <w:name w:val="HTML Keyboard"/>
    <w:basedOn w:val="DefaultParagraphFont"/>
    <w:uiPriority w:val="99"/>
    <w:semiHidden/>
    <w:unhideWhenUsed/>
    <w:rsid w:val="001D4362"/>
    <w:rPr>
      <w:rFonts w:ascii="Consolas" w:hAnsi="Consolas"/>
      <w:sz w:val="22"/>
      <w:szCs w:val="20"/>
    </w:rPr>
  </w:style>
  <w:style w:type="paragraph" w:styleId="HTMLPreformatted">
    <w:name w:val="HTML Preformatted"/>
    <w:basedOn w:val="Normal"/>
    <w:link w:val="HTMLPreformattedChar"/>
    <w:uiPriority w:val="99"/>
    <w:semiHidden/>
    <w:unhideWhenUsed/>
    <w:rsid w:val="001D4362"/>
    <w:pPr>
      <w:spacing w:after="0" w:line="240" w:lineRule="auto"/>
    </w:pPr>
    <w:rPr>
      <w:rFonts w:ascii="Consolas" w:hAnsi="Consolas"/>
      <w:szCs w:val="20"/>
    </w:rPr>
  </w:style>
  <w:style w:type="character" w:styleId="HTMLPreformattedChar" w:customStyle="1">
    <w:name w:val="HTML Preformatted Char"/>
    <w:basedOn w:val="DefaultParagraphFont"/>
    <w:link w:val="HTMLPreformatted"/>
    <w:uiPriority w:val="99"/>
    <w:semiHidden/>
    <w:rsid w:val="001D4362"/>
    <w:rPr>
      <w:rFonts w:ascii="Consolas" w:hAnsi="Consolas"/>
      <w:szCs w:val="20"/>
    </w:rPr>
  </w:style>
  <w:style w:type="character" w:styleId="HTMLTypewriter">
    <w:name w:val="HTML Typewriter"/>
    <w:basedOn w:val="DefaultParagraphFont"/>
    <w:uiPriority w:val="99"/>
    <w:semiHidden/>
    <w:unhideWhenUsed/>
    <w:rsid w:val="001D4362"/>
    <w:rPr>
      <w:rFonts w:ascii="Consolas" w:hAnsi="Consolas"/>
      <w:sz w:val="22"/>
      <w:szCs w:val="20"/>
    </w:rPr>
  </w:style>
  <w:style w:type="paragraph" w:styleId="MacroText">
    <w:name w:val="macro"/>
    <w:link w:val="MacroTextChar"/>
    <w:uiPriority w:val="99"/>
    <w:semiHidden/>
    <w:unhideWhenUsed/>
    <w:rsid w:val="001D436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styleId="MacroTextChar" w:customStyle="1">
    <w:name w:val="Macro Text Char"/>
    <w:basedOn w:val="DefaultParagraphFont"/>
    <w:link w:val="MacroText"/>
    <w:uiPriority w:val="99"/>
    <w:semiHidden/>
    <w:rsid w:val="001D4362"/>
    <w:rPr>
      <w:rFonts w:ascii="Consolas" w:hAnsi="Consolas"/>
      <w:szCs w:val="20"/>
    </w:rPr>
  </w:style>
  <w:style w:type="paragraph" w:styleId="PlainText">
    <w:name w:val="Plain Text"/>
    <w:basedOn w:val="Normal"/>
    <w:link w:val="PlainTextChar"/>
    <w:uiPriority w:val="99"/>
    <w:semiHidden/>
    <w:unhideWhenUsed/>
    <w:rsid w:val="001D4362"/>
    <w:pPr>
      <w:spacing w:after="0" w:line="240" w:lineRule="auto"/>
    </w:pPr>
    <w:rPr>
      <w:rFonts w:ascii="Consolas" w:hAnsi="Consolas"/>
      <w:szCs w:val="21"/>
    </w:rPr>
  </w:style>
  <w:style w:type="character" w:styleId="PlainTextChar" w:customStyle="1">
    <w:name w:val="Plain Text Char"/>
    <w:basedOn w:val="DefaultParagraphFont"/>
    <w:link w:val="PlainText"/>
    <w:uiPriority w:val="99"/>
    <w:semiHidden/>
    <w:rsid w:val="001D4362"/>
    <w:rPr>
      <w:rFonts w:ascii="Consolas" w:hAnsi="Consolas"/>
      <w:szCs w:val="21"/>
    </w:rPr>
  </w:style>
  <w:style w:type="paragraph" w:styleId="BlockText">
    <w:name w:val="Block Text"/>
    <w:basedOn w:val="Normal"/>
    <w:uiPriority w:val="99"/>
    <w:semiHidden/>
    <w:unhideWhenUsed/>
    <w:rsid w:val="00FD262C"/>
    <w:pPr>
      <w:pBdr>
        <w:top w:val="single" w:color="783F04" w:themeColor="accent1" w:themeShade="80" w:sz="2" w:space="10" w:shadow="1"/>
        <w:left w:val="single" w:color="783F04" w:themeColor="accent1" w:themeShade="80" w:sz="2" w:space="10" w:shadow="1"/>
        <w:bottom w:val="single" w:color="783F04" w:themeColor="accent1" w:themeShade="80" w:sz="2" w:space="10" w:shadow="1"/>
        <w:right w:val="single" w:color="783F04" w:themeColor="accent1" w:themeShade="80" w:sz="2" w:space="10" w:shadow="1"/>
      </w:pBdr>
      <w:ind w:left="1152" w:right="1152"/>
    </w:pPr>
    <w:rPr>
      <w:i/>
      <w:iCs/>
      <w:color w:val="783F04" w:themeColor="accent1" w:themeShade="80"/>
    </w:rPr>
  </w:style>
  <w:style w:type="character" w:styleId="FollowedHyperlink">
    <w:name w:val="FollowedHyperlink"/>
    <w:basedOn w:val="DefaultParagraphFont"/>
    <w:uiPriority w:val="99"/>
    <w:semiHidden/>
    <w:unhideWhenUsed/>
    <w:rsid w:val="007833A7"/>
    <w:rPr>
      <w:color w:val="783F04" w:themeColor="accent1" w:themeShade="80"/>
      <w:u w:val="single"/>
    </w:rPr>
  </w:style>
  <w:style w:type="character" w:styleId="Hyperlink">
    <w:name w:val="Hyperlink"/>
    <w:basedOn w:val="DefaultParagraphFont"/>
    <w:uiPriority w:val="99"/>
    <w:semiHidden/>
    <w:unhideWhenUsed/>
    <w:rsid w:val="007833A7"/>
    <w:rPr>
      <w:color w:val="3A6331" w:themeColor="accent4" w:themeShade="BF"/>
      <w:u w:val="single"/>
    </w:rPr>
  </w:style>
  <w:style w:type="character" w:styleId="PlaceholderText">
    <w:name w:val="Placeholder Text"/>
    <w:basedOn w:val="DefaultParagraphFont"/>
    <w:uiPriority w:val="99"/>
    <w:semiHidden/>
    <w:rsid w:val="007833A7"/>
    <w:rPr>
      <w:color w:val="595959" w:themeColor="text1" w:themeTint="A6"/>
    </w:rPr>
  </w:style>
  <w:style w:type="character" w:styleId="IntenseEmphasis">
    <w:name w:val="Intense Emphasis"/>
    <w:basedOn w:val="DefaultParagraphFont"/>
    <w:uiPriority w:val="21"/>
    <w:semiHidden/>
    <w:unhideWhenUsed/>
    <w:qFormat/>
    <w:rsid w:val="00FD262C"/>
    <w:rPr>
      <w:i/>
      <w:iCs/>
      <w:color w:val="B35E06" w:themeColor="accent1" w:themeShade="BF"/>
    </w:rPr>
  </w:style>
  <w:style w:type="paragraph" w:styleId="IntenseQuote">
    <w:name w:val="Intense Quote"/>
    <w:basedOn w:val="Normal"/>
    <w:next w:val="Normal"/>
    <w:link w:val="IntenseQuoteChar"/>
    <w:uiPriority w:val="30"/>
    <w:semiHidden/>
    <w:unhideWhenUsed/>
    <w:rsid w:val="00FD262C"/>
    <w:pPr>
      <w:pBdr>
        <w:top w:val="single" w:color="B35E06" w:themeColor="accent1" w:themeShade="BF" w:sz="4" w:space="10"/>
        <w:bottom w:val="single" w:color="B35E06" w:themeColor="accent1" w:themeShade="BF" w:sz="4" w:space="10"/>
      </w:pBdr>
      <w:spacing w:before="360" w:after="360"/>
      <w:ind w:left="864" w:right="864"/>
      <w:jc w:val="center"/>
    </w:pPr>
    <w:rPr>
      <w:i/>
      <w:iCs/>
      <w:color w:val="B35E06" w:themeColor="accent1" w:themeShade="BF"/>
    </w:rPr>
  </w:style>
  <w:style w:type="character" w:styleId="IntenseQuoteChar" w:customStyle="1">
    <w:name w:val="Intense Quote Char"/>
    <w:basedOn w:val="DefaultParagraphFont"/>
    <w:link w:val="IntenseQuote"/>
    <w:uiPriority w:val="30"/>
    <w:semiHidden/>
    <w:rsid w:val="00FD262C"/>
    <w:rPr>
      <w:i/>
      <w:iCs/>
      <w:color w:val="B35E06" w:themeColor="accent1" w:themeShade="BF"/>
    </w:rPr>
  </w:style>
  <w:style w:type="character" w:styleId="IntenseReference">
    <w:name w:val="Intense Reference"/>
    <w:basedOn w:val="DefaultParagraphFont"/>
    <w:uiPriority w:val="32"/>
    <w:semiHidden/>
    <w:unhideWhenUsed/>
    <w:qFormat/>
    <w:rsid w:val="00FD262C"/>
    <w:rPr>
      <w:b/>
      <w:bCs/>
      <w:caps w:val="0"/>
      <w:smallCaps/>
      <w:color w:val="B35E06" w:themeColor="accent1" w:themeShade="BF"/>
      <w:spacing w:val="5"/>
    </w:rPr>
  </w:style>
  <w:style w:type="paragraph" w:styleId="ListParagraph">
    <w:name w:val="List Paragraph"/>
    <w:basedOn w:val="Normal"/>
    <w:uiPriority w:val="34"/>
    <w:qFormat/>
    <w:rsid w:val="00536E33"/>
    <w:pPr>
      <w:ind w:left="720"/>
      <w:contextualSpacing/>
    </w:pPr>
  </w:style>
  <w:style w:type="paragraph" w:styleId="Default" w:customStyle="1">
    <w:name w:val="Default"/>
    <w:rsid w:val="00BB0EA9"/>
    <w:pPr>
      <w:autoSpaceDE w:val="0"/>
      <w:autoSpaceDN w:val="0"/>
      <w:adjustRightInd w:val="0"/>
      <w:spacing w:after="0" w:line="240" w:lineRule="auto"/>
    </w:pPr>
    <w:rPr>
      <w:rFonts w:ascii="Calibri" w:hAnsi="Calibri" w:cs="Calibri"/>
      <w:color w:val="000000"/>
      <w:sz w:val="24"/>
      <w:szCs w:val="24"/>
      <w:lang w:val="en-GB"/>
    </w:rPr>
  </w:style>
  <w:style w:type="table" w:styleId="TableGrid">
    <w:name w:val="Table Grid"/>
    <w:basedOn w:val="TableNormal"/>
    <w:uiPriority w:val="59"/>
    <w:rsid w:val="00D41CFA"/>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6816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microsoft.com/office/2016/09/relationships/commentsIds" Target="commentsIds.xml" Id="rId13" /><Relationship Type="http://schemas.openxmlformats.org/officeDocument/2006/relationships/image" Target="media/image5.jpeg" Id="rId18" /><Relationship Type="http://schemas.openxmlformats.org/officeDocument/2006/relationships/image" Target="media/image13.jpeg" Id="rId26" /><Relationship Type="http://schemas.openxmlformats.org/officeDocument/2006/relationships/image" Target="media/image8.png" Id="rId21" /><Relationship Type="http://schemas.openxmlformats.org/officeDocument/2006/relationships/footer" Target="footer2.xml" Id="rId34" /><Relationship Type="http://schemas.openxmlformats.org/officeDocument/2006/relationships/settings" Target="settings.xml" Id="rId7" /><Relationship Type="http://schemas.microsoft.com/office/2011/relationships/commentsExtended" Target="commentsExtended.xml" Id="rId12" /><Relationship Type="http://schemas.openxmlformats.org/officeDocument/2006/relationships/image" Target="media/image4.jpeg" Id="rId17" /><Relationship Type="http://schemas.openxmlformats.org/officeDocument/2006/relationships/image" Target="media/image12.jpeg" Id="rId25" /><Relationship Type="http://schemas.openxmlformats.org/officeDocument/2006/relationships/header" Target="header2.xml" Id="rId33" /><Relationship Type="http://schemas.openxmlformats.org/officeDocument/2006/relationships/customXml" Target="../customXml/item2.xml" Id="rId2" /><Relationship Type="http://schemas.openxmlformats.org/officeDocument/2006/relationships/image" Target="media/image3.png" Id="rId16" /><Relationship Type="http://schemas.openxmlformats.org/officeDocument/2006/relationships/image" Target="media/image7.png"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comments" Target="comments.xml" Id="rId11" /><Relationship Type="http://schemas.openxmlformats.org/officeDocument/2006/relationships/image" Target="media/image11.jpeg" Id="rId24" /><Relationship Type="http://schemas.openxmlformats.org/officeDocument/2006/relationships/footer" Target="footer1.xml" Id="rId32" /><Relationship Type="http://schemas.openxmlformats.org/officeDocument/2006/relationships/theme" Target="theme/theme1.xml" Id="rId37" /><Relationship Type="http://schemas.openxmlformats.org/officeDocument/2006/relationships/numbering" Target="numbering.xml" Id="rId5" /><Relationship Type="http://schemas.openxmlformats.org/officeDocument/2006/relationships/image" Target="media/image2.png" Id="rId15" /><Relationship Type="http://schemas.openxmlformats.org/officeDocument/2006/relationships/image" Target="media/image10.jpeg" Id="rId23" /><Relationship Type="http://schemas.openxmlformats.org/officeDocument/2006/relationships/image" Target="media/image15.jpeg" Id="rId28" /><Relationship Type="http://schemas.microsoft.com/office/2011/relationships/people" Target="people.xml" Id="rId36" /><Relationship Type="http://schemas.openxmlformats.org/officeDocument/2006/relationships/endnotes" Target="endnotes.xml" Id="rId10" /><Relationship Type="http://schemas.openxmlformats.org/officeDocument/2006/relationships/image" Target="media/image6.png" Id="rId19" /><Relationship Type="http://schemas.openxmlformats.org/officeDocument/2006/relationships/header" Target="header1.xml" Id="rId3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9.png" Id="rId22" /><Relationship Type="http://schemas.openxmlformats.org/officeDocument/2006/relationships/image" Target="media/image14.jpeg" Id="rId27" /><Relationship Type="http://schemas.openxmlformats.org/officeDocument/2006/relationships/fontTable" Target="fontTable.xml" Id="rId35"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glossaryDocument" Target="/word/glossary/document.xml" Id="R841944b0a3b74114" /><Relationship Type="http://schemas.openxmlformats.org/officeDocument/2006/relationships/image" Target="/media/image9.png" Id="R75f2679ad1994193" /><Relationship Type="http://schemas.openxmlformats.org/officeDocument/2006/relationships/image" Target="/media/imaged.jpg" Id="R476432c8603344b6" /><Relationship Type="http://schemas.openxmlformats.org/officeDocument/2006/relationships/image" Target="/media/imagee.jpg" Id="R907d6a9ebb7f4a13"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y\AppData\Roaming\Microsoft\Templates\Report%20design%20(blank).dotx" TargetMode="External"/></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5e51e90b-24d9-46a6-b185-a4ff156e52c1}"/>
      </w:docPartPr>
      <w:docPartBody>
        <w:p w14:paraId="29A03676">
          <w:r>
            <w:rPr>
              <w:rStyle w:val="PlaceholderText"/>
            </w:rPr>
            <w:t/>
          </w:r>
        </w:p>
      </w:docPartBody>
    </w:docPart>
  </w:docParts>
</w:glossaryDocument>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856581</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2012-09-19T07:42:00+00:00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1622610</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TP103457714</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671810-3EF7-4C8E-BCBA-248ABE2BAB39}">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9332E30D-EFB4-40E8-AB8F-C2E02C2E75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4555B5B-5191-4AFF-8DBF-69CC60979841}">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Report design (blank)</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Dylan</dc:creator>
  <lastModifiedBy>Guest User</lastModifiedBy>
  <revision>477</revision>
  <dcterms:created xsi:type="dcterms:W3CDTF">2018-04-18T12:13:00.0000000Z</dcterms:created>
  <dcterms:modified xsi:type="dcterms:W3CDTF">2018-04-19T01:47:54.8419375Z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